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之NGX扩展库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NGX全称Next Generation eXtension，下一代扩展库。NGX函数库封装了常用的前端组件库、功能库，是Angular一组不可或缺的扩展依赖项。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实际项目中用到以下函数库：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ngx-echarts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Apache图表库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ngx-codemirror</w:t>
      </w:r>
      <w:r>
        <w:rPr>
          <w:rFonts w:hint="eastAsia"/>
          <w:lang w:val="en-US" w:eastAsia="zh-CN"/>
        </w:rPr>
        <w:tab/>
        <w:t>前端语法渲染库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ngx-csv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json转csv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ngx-echarts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18002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ngx-codemirror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234180"/>
            <wp:effectExtent l="0" t="0" r="254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ngx-csv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threshold-plp.component.ts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isExport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"[table_top]opHandler(): EXPORT event triggerred."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ngxCsv(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"csv"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072D7A"/>
    <w:multiLevelType w:val="singleLevel"/>
    <w:tmpl w:val="B4072D7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71986C7"/>
    <w:multiLevelType w:val="multilevel"/>
    <w:tmpl w:val="F71986C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993483"/>
    <w:rsid w:val="104E5637"/>
    <w:rsid w:val="1A9D34F8"/>
    <w:rsid w:val="1C1E6ED0"/>
    <w:rsid w:val="21803AFB"/>
    <w:rsid w:val="2DD57290"/>
    <w:rsid w:val="350D6881"/>
    <w:rsid w:val="36D93C07"/>
    <w:rsid w:val="3C36353F"/>
    <w:rsid w:val="44C70D28"/>
    <w:rsid w:val="45C91867"/>
    <w:rsid w:val="52051918"/>
    <w:rsid w:val="522B6288"/>
    <w:rsid w:val="5363569C"/>
    <w:rsid w:val="54B7056E"/>
    <w:rsid w:val="5BB11DA5"/>
    <w:rsid w:val="5CEB3863"/>
    <w:rsid w:val="69797C2C"/>
    <w:rsid w:val="6C3D32C2"/>
    <w:rsid w:val="710F58E4"/>
    <w:rsid w:val="741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2019-09-26T07:18:44Z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