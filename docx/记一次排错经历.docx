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Angular脱坑记 番外编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之记一次排错经历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rx-js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6.1.0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rxjs-compat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6.1.0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rx-js全称the React eXtension for JavaScript。一个重要的作用是提供异步调用接口，其定义了对象Observable、Subscription等。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故障现象：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测试环境编译、服务正常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生产环境编译通过、全称无报错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生产环境服务，访问页面时控制台报错“XXX: Subscription is not defined.”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验证故障现象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检查页面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在故障页面右键选“检查”，观察到页面渲染至&lt;app-root&gt;&lt;/app-root&gt;，故推测为依赖项相关错误。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IDEA编辑器全局搜索Subscription对象，结果如下：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53656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以上结果说明：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故障是依赖项rx-js导致的。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检查package.json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package.json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"rxjs"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"~6.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.0"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"rxjs-compat"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"~6.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.0"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与npm版本比较，可知其版本号低于最新版本。将两个依赖项升级至6.3.0即可。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关闭代码压缩选项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关闭optimization选项，在浏览器中可见原始JS代码（未混淆、压缩）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22479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624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进一步调试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进一步调试发现，angular-cli的@angular-devkit/build-optimizer与现有依赖库函数之间存在未知的副作用，故将其关闭：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62475" cy="3676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部署生产环境Nginx服务，经测试，故障已解决。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附录build-optimizer扩展选项：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>export interface BuildOptimizerOptions 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content?: string;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inputFilePath?: string;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outputFilePath?: string;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emitSourceMap?: boolean;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strict?: boolean;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isSideEffectFree?: boolean;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【小结】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build-optimizer可能存在副作用（Side Effect）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关闭optimization功能有利于在生产环境调试依赖项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如无特殊需要，尽量不要使用不成熟的新技术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71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A9D6A"/>
    <w:multiLevelType w:val="singleLevel"/>
    <w:tmpl w:val="B22A9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1986C7"/>
    <w:multiLevelType w:val="singleLevel"/>
    <w:tmpl w:val="F71986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590957"/>
    <w:rsid w:val="0908313F"/>
    <w:rsid w:val="0F993483"/>
    <w:rsid w:val="104E5637"/>
    <w:rsid w:val="10F87194"/>
    <w:rsid w:val="1A1F02EA"/>
    <w:rsid w:val="1A9D34F8"/>
    <w:rsid w:val="1C1E6ED0"/>
    <w:rsid w:val="2F7A6C75"/>
    <w:rsid w:val="350D6881"/>
    <w:rsid w:val="36D93C07"/>
    <w:rsid w:val="38D753C5"/>
    <w:rsid w:val="3C36353F"/>
    <w:rsid w:val="3DEF3BC7"/>
    <w:rsid w:val="44C70D28"/>
    <w:rsid w:val="45C91867"/>
    <w:rsid w:val="52051918"/>
    <w:rsid w:val="522B6288"/>
    <w:rsid w:val="5363569C"/>
    <w:rsid w:val="54B7056E"/>
    <w:rsid w:val="5BB11DA5"/>
    <w:rsid w:val="5CEB3863"/>
    <w:rsid w:val="5F667732"/>
    <w:rsid w:val="69797C2C"/>
    <w:rsid w:val="6C3D32C2"/>
    <w:rsid w:val="710F58E4"/>
    <w:rsid w:val="73B21194"/>
    <w:rsid w:val="741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2019-10-09T00:47:12Z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