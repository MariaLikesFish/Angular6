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Maven笔记</w:t>
      </w:r>
    </w:p>
    <w:p>
      <w:pPr>
        <w:pStyle w:val="5"/>
        <w:wordWrap w:val="0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之Maven三驾马车——拆分多模块应用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父节点（POM）定义为pom类型、子节点（POM）定义为jar类型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>解决方案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="http://maven.apache.org/POM/4.0.0"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xsi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="http://www.w3.org/2001/XMLSchema-instance"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xsi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:schemaLocation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="http://maven.apache.org/POM/4.0.0 http://maven.apache.org/maven-v4_0_0.xsd"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&lt;modelVersion&gt;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4.0.0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&lt;/modelVersion&gt;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&lt;groupId&gt;&lt;/groupId&gt;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&lt;artifactId&gt;&lt;/artifactId&gt;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&lt;packaging&gt;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&lt;/packaging&gt;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&lt;name&gt;&lt;/name&gt;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&lt;url&gt;&lt;/url&gt;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&lt;modules&gt;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&lt;module&gt;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sdk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&lt;/module&gt;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&lt;module&gt;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api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&lt;/module&gt;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&lt;module&gt;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docker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&lt;/module&gt;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</w:t>
      </w: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&lt;/modules&gt;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&lt;dependencies&gt;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&lt;/dependencies&gt;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&lt;/project&gt;</w:t>
      </w:r>
    </w:p>
    <w:p>
      <w:pPr>
        <w:widowControl w:val="0"/>
        <w:numPr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17128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D57D17"/>
    <w:rsid w:val="02C1222C"/>
    <w:rsid w:val="030D7B07"/>
    <w:rsid w:val="04E81CEB"/>
    <w:rsid w:val="05D91E9C"/>
    <w:rsid w:val="075D344C"/>
    <w:rsid w:val="0B1775D8"/>
    <w:rsid w:val="0CA74A54"/>
    <w:rsid w:val="0D106FED"/>
    <w:rsid w:val="0D5C28B4"/>
    <w:rsid w:val="0E5B07C4"/>
    <w:rsid w:val="0E750A0A"/>
    <w:rsid w:val="0F841B19"/>
    <w:rsid w:val="0F993483"/>
    <w:rsid w:val="104E5637"/>
    <w:rsid w:val="18BB1C44"/>
    <w:rsid w:val="19405EDF"/>
    <w:rsid w:val="1A9D34F8"/>
    <w:rsid w:val="1B2216C1"/>
    <w:rsid w:val="1B225D12"/>
    <w:rsid w:val="1BCC62EB"/>
    <w:rsid w:val="1C1E6ED0"/>
    <w:rsid w:val="1D524084"/>
    <w:rsid w:val="1DD70B61"/>
    <w:rsid w:val="1DE75AEA"/>
    <w:rsid w:val="200C6A14"/>
    <w:rsid w:val="21473362"/>
    <w:rsid w:val="229B2FC9"/>
    <w:rsid w:val="23DA0C7D"/>
    <w:rsid w:val="24C259A5"/>
    <w:rsid w:val="25631174"/>
    <w:rsid w:val="25A060C0"/>
    <w:rsid w:val="26712664"/>
    <w:rsid w:val="26EB3FF1"/>
    <w:rsid w:val="27FA6E1A"/>
    <w:rsid w:val="2AFB0B25"/>
    <w:rsid w:val="2B935C81"/>
    <w:rsid w:val="2D8819AE"/>
    <w:rsid w:val="2DB636B7"/>
    <w:rsid w:val="2E2014AB"/>
    <w:rsid w:val="2E5E688A"/>
    <w:rsid w:val="2EC74F6A"/>
    <w:rsid w:val="32625E14"/>
    <w:rsid w:val="350D6881"/>
    <w:rsid w:val="35FA3181"/>
    <w:rsid w:val="3617456F"/>
    <w:rsid w:val="36D93C07"/>
    <w:rsid w:val="39DA22BC"/>
    <w:rsid w:val="3A030742"/>
    <w:rsid w:val="3AB24113"/>
    <w:rsid w:val="3B5B5534"/>
    <w:rsid w:val="3C36353F"/>
    <w:rsid w:val="3E4A0526"/>
    <w:rsid w:val="3F364624"/>
    <w:rsid w:val="3F5C388D"/>
    <w:rsid w:val="404F52C3"/>
    <w:rsid w:val="40FF53B1"/>
    <w:rsid w:val="44C70D28"/>
    <w:rsid w:val="45C91867"/>
    <w:rsid w:val="45DD4752"/>
    <w:rsid w:val="477D7DC9"/>
    <w:rsid w:val="484D2931"/>
    <w:rsid w:val="48AA064F"/>
    <w:rsid w:val="49496091"/>
    <w:rsid w:val="4979679F"/>
    <w:rsid w:val="4BA52E52"/>
    <w:rsid w:val="4BCB4194"/>
    <w:rsid w:val="4D8E4A64"/>
    <w:rsid w:val="4F08212F"/>
    <w:rsid w:val="4F0A40E3"/>
    <w:rsid w:val="4F496A2D"/>
    <w:rsid w:val="4F5E2E3D"/>
    <w:rsid w:val="50C60D55"/>
    <w:rsid w:val="52051918"/>
    <w:rsid w:val="522B6288"/>
    <w:rsid w:val="523C5D0C"/>
    <w:rsid w:val="5363569C"/>
    <w:rsid w:val="53CF455E"/>
    <w:rsid w:val="54B7056E"/>
    <w:rsid w:val="55736F5C"/>
    <w:rsid w:val="5991474D"/>
    <w:rsid w:val="59B760F2"/>
    <w:rsid w:val="5A0B523E"/>
    <w:rsid w:val="5B88236F"/>
    <w:rsid w:val="5BB11DA5"/>
    <w:rsid w:val="5BF61E5F"/>
    <w:rsid w:val="5CEB3863"/>
    <w:rsid w:val="5DCA5EED"/>
    <w:rsid w:val="5E5D7BC9"/>
    <w:rsid w:val="604060B0"/>
    <w:rsid w:val="634371E6"/>
    <w:rsid w:val="648334DF"/>
    <w:rsid w:val="68A161D8"/>
    <w:rsid w:val="69797C2C"/>
    <w:rsid w:val="69E0341C"/>
    <w:rsid w:val="6ABC7438"/>
    <w:rsid w:val="6BAC7FB9"/>
    <w:rsid w:val="6C3D32C2"/>
    <w:rsid w:val="6C6553EF"/>
    <w:rsid w:val="6D1428F4"/>
    <w:rsid w:val="6D957EFF"/>
    <w:rsid w:val="6DCD24A1"/>
    <w:rsid w:val="6F123701"/>
    <w:rsid w:val="6F557863"/>
    <w:rsid w:val="6F5E4934"/>
    <w:rsid w:val="6FE81B91"/>
    <w:rsid w:val="710F58E4"/>
    <w:rsid w:val="717441B7"/>
    <w:rsid w:val="71A24D37"/>
    <w:rsid w:val="724C1FBA"/>
    <w:rsid w:val="72853CC2"/>
    <w:rsid w:val="72DD2EB0"/>
    <w:rsid w:val="731D5360"/>
    <w:rsid w:val="734E0A02"/>
    <w:rsid w:val="7395460E"/>
    <w:rsid w:val="741671A1"/>
    <w:rsid w:val="7592751D"/>
    <w:rsid w:val="759864D7"/>
    <w:rsid w:val="76760751"/>
    <w:rsid w:val="77F041FD"/>
    <w:rsid w:val="798A47E6"/>
    <w:rsid w:val="7B233F6D"/>
    <w:rsid w:val="7CBE5B4B"/>
    <w:rsid w:val="7CE702D8"/>
    <w:rsid w:val="7DAA0185"/>
    <w:rsid w:val="7DFD19EF"/>
    <w:rsid w:val="7E472F45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2020-07-03T07:58:25Z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