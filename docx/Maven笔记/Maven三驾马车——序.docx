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Maven笔记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之Maven三驾马车——序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面向对象（Object Oriented）设计理念使得程序设计中的设计、编码过程更为简单、自然。使用面向对象的理念进行程序设计，即为面向对象程序设计（OOP）。使用面向对象的理念进行依赖管理，就产生了一种新的工具——Maven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正如面向对象编程中对继承与多态的支持，面向对象依赖管理工具Maven同样支持依赖传递（Dependency mediation）与版本（version）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Maven项目的目录结构如下所示：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my-app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|-- pom.xml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>`-- src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|-- main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|   `-- java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|       `-- com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|           `-- mycompany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|               `-- app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|                   `-- App.java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`-- test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`-- java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`-- com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    `-- mycompany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        `-- app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u w:val="none"/>
          <w:lang w:val="en-US" w:eastAsia="zh-CN"/>
        </w:rPr>
        <w:t xml:space="preserve">                        `-- AppTest.java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single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17128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D57D17"/>
    <w:rsid w:val="02C1222C"/>
    <w:rsid w:val="030D7B07"/>
    <w:rsid w:val="04E81CEB"/>
    <w:rsid w:val="05D91E9C"/>
    <w:rsid w:val="075D344C"/>
    <w:rsid w:val="0B1775D8"/>
    <w:rsid w:val="0CA74A54"/>
    <w:rsid w:val="0D106FED"/>
    <w:rsid w:val="0D5C28B4"/>
    <w:rsid w:val="0E5B07C4"/>
    <w:rsid w:val="0E750A0A"/>
    <w:rsid w:val="0F841B19"/>
    <w:rsid w:val="0F993483"/>
    <w:rsid w:val="104E5637"/>
    <w:rsid w:val="1108032A"/>
    <w:rsid w:val="18BB1C44"/>
    <w:rsid w:val="18E01D68"/>
    <w:rsid w:val="19405EDF"/>
    <w:rsid w:val="1A9D34F8"/>
    <w:rsid w:val="1B2216C1"/>
    <w:rsid w:val="1B225D12"/>
    <w:rsid w:val="1BCC62EB"/>
    <w:rsid w:val="1C1E6ED0"/>
    <w:rsid w:val="1C792E01"/>
    <w:rsid w:val="1D524084"/>
    <w:rsid w:val="1DD70B61"/>
    <w:rsid w:val="1DE75AEA"/>
    <w:rsid w:val="200C6A14"/>
    <w:rsid w:val="21473362"/>
    <w:rsid w:val="229B2FC9"/>
    <w:rsid w:val="23DA0C7D"/>
    <w:rsid w:val="23DA4F1D"/>
    <w:rsid w:val="24C259A5"/>
    <w:rsid w:val="25631174"/>
    <w:rsid w:val="25A060C0"/>
    <w:rsid w:val="26712664"/>
    <w:rsid w:val="26EB3FF1"/>
    <w:rsid w:val="27FA6E1A"/>
    <w:rsid w:val="29C70F46"/>
    <w:rsid w:val="2AFB0B25"/>
    <w:rsid w:val="2B935C81"/>
    <w:rsid w:val="2D8819AE"/>
    <w:rsid w:val="2DB636B7"/>
    <w:rsid w:val="2E2014AB"/>
    <w:rsid w:val="2E5E688A"/>
    <w:rsid w:val="2EC74F6A"/>
    <w:rsid w:val="32625E14"/>
    <w:rsid w:val="350D6881"/>
    <w:rsid w:val="35FA3181"/>
    <w:rsid w:val="3617456F"/>
    <w:rsid w:val="36D93C07"/>
    <w:rsid w:val="39DA22BC"/>
    <w:rsid w:val="3A030742"/>
    <w:rsid w:val="3AB24113"/>
    <w:rsid w:val="3B5B5534"/>
    <w:rsid w:val="3C36353F"/>
    <w:rsid w:val="3CB21321"/>
    <w:rsid w:val="3E4A0526"/>
    <w:rsid w:val="3F364624"/>
    <w:rsid w:val="3F5C388D"/>
    <w:rsid w:val="404F52C3"/>
    <w:rsid w:val="40FF53B1"/>
    <w:rsid w:val="44C70D28"/>
    <w:rsid w:val="45C91867"/>
    <w:rsid w:val="45DD4752"/>
    <w:rsid w:val="477D7DC9"/>
    <w:rsid w:val="484D2931"/>
    <w:rsid w:val="48AA064F"/>
    <w:rsid w:val="49496091"/>
    <w:rsid w:val="4979679F"/>
    <w:rsid w:val="4B2F58D1"/>
    <w:rsid w:val="4BA52E52"/>
    <w:rsid w:val="4BCB4194"/>
    <w:rsid w:val="4D8E4A64"/>
    <w:rsid w:val="4F08212F"/>
    <w:rsid w:val="4F0A40E3"/>
    <w:rsid w:val="4F496A2D"/>
    <w:rsid w:val="4F5E2E3D"/>
    <w:rsid w:val="50C60D55"/>
    <w:rsid w:val="52051918"/>
    <w:rsid w:val="522B6288"/>
    <w:rsid w:val="523C5D0C"/>
    <w:rsid w:val="5363569C"/>
    <w:rsid w:val="53CF455E"/>
    <w:rsid w:val="54B7056E"/>
    <w:rsid w:val="55736F5C"/>
    <w:rsid w:val="58CA4ADA"/>
    <w:rsid w:val="5991474D"/>
    <w:rsid w:val="59B760F2"/>
    <w:rsid w:val="5A0B523E"/>
    <w:rsid w:val="5B88236F"/>
    <w:rsid w:val="5BB11DA5"/>
    <w:rsid w:val="5BF61E5F"/>
    <w:rsid w:val="5CEB3863"/>
    <w:rsid w:val="5DCA5EED"/>
    <w:rsid w:val="5E5D7BC9"/>
    <w:rsid w:val="604060B0"/>
    <w:rsid w:val="634371E6"/>
    <w:rsid w:val="648334DF"/>
    <w:rsid w:val="68A161D8"/>
    <w:rsid w:val="69797C2C"/>
    <w:rsid w:val="69E0341C"/>
    <w:rsid w:val="6ABC7438"/>
    <w:rsid w:val="6B3A7861"/>
    <w:rsid w:val="6BAC7FB9"/>
    <w:rsid w:val="6C3D32C2"/>
    <w:rsid w:val="6C6553EF"/>
    <w:rsid w:val="6D1428F4"/>
    <w:rsid w:val="6D957EFF"/>
    <w:rsid w:val="6DCD24A1"/>
    <w:rsid w:val="6F123701"/>
    <w:rsid w:val="6F557863"/>
    <w:rsid w:val="6F5E4934"/>
    <w:rsid w:val="6FE81B91"/>
    <w:rsid w:val="710F58E4"/>
    <w:rsid w:val="717441B7"/>
    <w:rsid w:val="71A24D37"/>
    <w:rsid w:val="724C1FBA"/>
    <w:rsid w:val="72853CC2"/>
    <w:rsid w:val="72DD2EB0"/>
    <w:rsid w:val="731D5360"/>
    <w:rsid w:val="734E0A02"/>
    <w:rsid w:val="7395460E"/>
    <w:rsid w:val="741671A1"/>
    <w:rsid w:val="7592751D"/>
    <w:rsid w:val="759864D7"/>
    <w:rsid w:val="76760751"/>
    <w:rsid w:val="77F041FD"/>
    <w:rsid w:val="78400565"/>
    <w:rsid w:val="798A47E6"/>
    <w:rsid w:val="7B233F6D"/>
    <w:rsid w:val="7CBE5B4B"/>
    <w:rsid w:val="7CE702D8"/>
    <w:rsid w:val="7DAA0185"/>
    <w:rsid w:val="7DFD19EF"/>
    <w:rsid w:val="7E472F45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2020-07-03T08:06:29Z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