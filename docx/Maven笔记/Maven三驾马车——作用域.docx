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Maven笔记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之Maven三驾马车——作用域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Maven中定义了六种作用域：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Compile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Provided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Runtime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Test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System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Import</w:t>
      </w:r>
    </w:p>
    <w:p>
      <w:pPr>
        <w:widowControl w:val="0"/>
        <w:numPr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Jar包的作用有两种：编译时（compile）和运行时（runtime）。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若编译时、运行时都需要，则应将作用域定义为provided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若依赖项（通常为Jar包）不是从Maven仓库获取，而是制定为本地文件，则应将作用域定义为System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作用域Import与依赖管理（Dependency Management）有关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553A8"/>
    <w:multiLevelType w:val="singleLevel"/>
    <w:tmpl w:val="B6E553A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D57D17"/>
    <w:rsid w:val="02C1222C"/>
    <w:rsid w:val="04E81CEB"/>
    <w:rsid w:val="05D91E9C"/>
    <w:rsid w:val="075D344C"/>
    <w:rsid w:val="0B1775D8"/>
    <w:rsid w:val="0CA74A54"/>
    <w:rsid w:val="0D5C28B4"/>
    <w:rsid w:val="0E5B07C4"/>
    <w:rsid w:val="0E750A0A"/>
    <w:rsid w:val="0F841B19"/>
    <w:rsid w:val="0F993483"/>
    <w:rsid w:val="104E5637"/>
    <w:rsid w:val="18BB1C44"/>
    <w:rsid w:val="19405EDF"/>
    <w:rsid w:val="1A9D34F8"/>
    <w:rsid w:val="1B2216C1"/>
    <w:rsid w:val="1B225D12"/>
    <w:rsid w:val="1BCC62EB"/>
    <w:rsid w:val="1C1E6ED0"/>
    <w:rsid w:val="1D524084"/>
    <w:rsid w:val="1DE75AEA"/>
    <w:rsid w:val="200C6A14"/>
    <w:rsid w:val="229B2FC9"/>
    <w:rsid w:val="23DA0C7D"/>
    <w:rsid w:val="24C259A5"/>
    <w:rsid w:val="25631174"/>
    <w:rsid w:val="25A060C0"/>
    <w:rsid w:val="26712664"/>
    <w:rsid w:val="27FA6E1A"/>
    <w:rsid w:val="2AFB0B25"/>
    <w:rsid w:val="2D8819AE"/>
    <w:rsid w:val="2E2014AB"/>
    <w:rsid w:val="2EC74F6A"/>
    <w:rsid w:val="32625E14"/>
    <w:rsid w:val="350D6881"/>
    <w:rsid w:val="35FA3181"/>
    <w:rsid w:val="3617456F"/>
    <w:rsid w:val="36D93C07"/>
    <w:rsid w:val="39DA22BC"/>
    <w:rsid w:val="3A030742"/>
    <w:rsid w:val="3AB24113"/>
    <w:rsid w:val="3C36353F"/>
    <w:rsid w:val="3E4A0526"/>
    <w:rsid w:val="3F364624"/>
    <w:rsid w:val="3F5C388D"/>
    <w:rsid w:val="40FF53B1"/>
    <w:rsid w:val="44C70D28"/>
    <w:rsid w:val="45C91867"/>
    <w:rsid w:val="45DD4752"/>
    <w:rsid w:val="484D2931"/>
    <w:rsid w:val="48AA064F"/>
    <w:rsid w:val="49496091"/>
    <w:rsid w:val="4979679F"/>
    <w:rsid w:val="4BA52E52"/>
    <w:rsid w:val="4BCB4194"/>
    <w:rsid w:val="4D8E4A64"/>
    <w:rsid w:val="4F08212F"/>
    <w:rsid w:val="4F496A2D"/>
    <w:rsid w:val="4F5E2E3D"/>
    <w:rsid w:val="50C60D55"/>
    <w:rsid w:val="52051918"/>
    <w:rsid w:val="522B6288"/>
    <w:rsid w:val="5363569C"/>
    <w:rsid w:val="53CF455E"/>
    <w:rsid w:val="54B7056E"/>
    <w:rsid w:val="55736F5C"/>
    <w:rsid w:val="5991474D"/>
    <w:rsid w:val="59B760F2"/>
    <w:rsid w:val="5A0B523E"/>
    <w:rsid w:val="5B88236F"/>
    <w:rsid w:val="5BB11DA5"/>
    <w:rsid w:val="5BF61E5F"/>
    <w:rsid w:val="5CEB3863"/>
    <w:rsid w:val="5E5D7BC9"/>
    <w:rsid w:val="634371E6"/>
    <w:rsid w:val="69797C2C"/>
    <w:rsid w:val="69E0341C"/>
    <w:rsid w:val="6ABC7438"/>
    <w:rsid w:val="6BAC7FB9"/>
    <w:rsid w:val="6C3D32C2"/>
    <w:rsid w:val="6C6553EF"/>
    <w:rsid w:val="6D1428F4"/>
    <w:rsid w:val="6D957EFF"/>
    <w:rsid w:val="6F123701"/>
    <w:rsid w:val="6F557863"/>
    <w:rsid w:val="6F5E4934"/>
    <w:rsid w:val="710F58E4"/>
    <w:rsid w:val="71A24D37"/>
    <w:rsid w:val="724C1FBA"/>
    <w:rsid w:val="72DD2EB0"/>
    <w:rsid w:val="731D5360"/>
    <w:rsid w:val="7395460E"/>
    <w:rsid w:val="741671A1"/>
    <w:rsid w:val="759864D7"/>
    <w:rsid w:val="76760751"/>
    <w:rsid w:val="77F041FD"/>
    <w:rsid w:val="798A47E6"/>
    <w:rsid w:val="7CBE5B4B"/>
    <w:rsid w:val="7CE702D8"/>
    <w:rsid w:val="7DAA0185"/>
    <w:rsid w:val="7DFD19E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2020-07-03T07:32:51Z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