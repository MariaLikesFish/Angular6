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Maven笔记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之Maven三驾马车——依赖管理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Maven官方文档这样介绍依赖管理（dependency management）：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The dependency management section is a mechanism for centralizing dependency information. When you have a set of projects that inherit from a common parent, it's possible to put all information about the dependency in the common POM and have simpler references to the artifacts in the child POMs.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Maven中依赖管理（dependency management）的概念可以类比程序设计中“重构（refactor）”的概念，即将公共依赖项的配置信息提取到父节点（POM）中。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依赖管理可以减少重复的依赖项配置，在子节点（POM）中只保留对公共依赖的引用。如同代码重构时，将公共代码提取为函数，放置于父类（抽象类）中，而在子类中仅保留函数句柄（function handle）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作用域（Scope）Import的作用，正如其表面意义所指，用于导入POM中定义的依赖管理（Dependency management）项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D57D17"/>
    <w:rsid w:val="02C1222C"/>
    <w:rsid w:val="030D7B07"/>
    <w:rsid w:val="04E81CEB"/>
    <w:rsid w:val="05D91E9C"/>
    <w:rsid w:val="075D344C"/>
    <w:rsid w:val="0B1775D8"/>
    <w:rsid w:val="0CA74A54"/>
    <w:rsid w:val="0D5C28B4"/>
    <w:rsid w:val="0E5B07C4"/>
    <w:rsid w:val="0E750A0A"/>
    <w:rsid w:val="0F841B19"/>
    <w:rsid w:val="0F993483"/>
    <w:rsid w:val="104E5637"/>
    <w:rsid w:val="18BB1C44"/>
    <w:rsid w:val="19405EDF"/>
    <w:rsid w:val="1A9D34F8"/>
    <w:rsid w:val="1B2216C1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631174"/>
    <w:rsid w:val="25A060C0"/>
    <w:rsid w:val="26712664"/>
    <w:rsid w:val="26EB3FF1"/>
    <w:rsid w:val="27FA6E1A"/>
    <w:rsid w:val="2AFB0B25"/>
    <w:rsid w:val="2B935C81"/>
    <w:rsid w:val="2D8819AE"/>
    <w:rsid w:val="2DB636B7"/>
    <w:rsid w:val="2E2014AB"/>
    <w:rsid w:val="2E5E688A"/>
    <w:rsid w:val="2EC74F6A"/>
    <w:rsid w:val="32625E14"/>
    <w:rsid w:val="350D6881"/>
    <w:rsid w:val="35FA3181"/>
    <w:rsid w:val="3617456F"/>
    <w:rsid w:val="36D93C07"/>
    <w:rsid w:val="39DA22BC"/>
    <w:rsid w:val="3A030742"/>
    <w:rsid w:val="3AB24113"/>
    <w:rsid w:val="3C36353F"/>
    <w:rsid w:val="3E4A0526"/>
    <w:rsid w:val="3F364624"/>
    <w:rsid w:val="3F5C388D"/>
    <w:rsid w:val="404F52C3"/>
    <w:rsid w:val="40FF53B1"/>
    <w:rsid w:val="44C70D28"/>
    <w:rsid w:val="45C91867"/>
    <w:rsid w:val="45DD4752"/>
    <w:rsid w:val="477D7DC9"/>
    <w:rsid w:val="484D2931"/>
    <w:rsid w:val="48AA064F"/>
    <w:rsid w:val="49496091"/>
    <w:rsid w:val="4979679F"/>
    <w:rsid w:val="4BA52E52"/>
    <w:rsid w:val="4BCB4194"/>
    <w:rsid w:val="4D8E4A64"/>
    <w:rsid w:val="4F08212F"/>
    <w:rsid w:val="4F0A40E3"/>
    <w:rsid w:val="4F496A2D"/>
    <w:rsid w:val="4F5E2E3D"/>
    <w:rsid w:val="50C60D55"/>
    <w:rsid w:val="52051918"/>
    <w:rsid w:val="522B6288"/>
    <w:rsid w:val="523C5D0C"/>
    <w:rsid w:val="5363569C"/>
    <w:rsid w:val="53CF455E"/>
    <w:rsid w:val="54B7056E"/>
    <w:rsid w:val="55736F5C"/>
    <w:rsid w:val="5991474D"/>
    <w:rsid w:val="59B760F2"/>
    <w:rsid w:val="5A0B523E"/>
    <w:rsid w:val="5B88236F"/>
    <w:rsid w:val="5BB11DA5"/>
    <w:rsid w:val="5BF61E5F"/>
    <w:rsid w:val="5CEB3863"/>
    <w:rsid w:val="5E5D7BC9"/>
    <w:rsid w:val="634371E6"/>
    <w:rsid w:val="648334DF"/>
    <w:rsid w:val="68A161D8"/>
    <w:rsid w:val="69797C2C"/>
    <w:rsid w:val="69E0341C"/>
    <w:rsid w:val="6ABC7438"/>
    <w:rsid w:val="6BAC7FB9"/>
    <w:rsid w:val="6C3D32C2"/>
    <w:rsid w:val="6C6553EF"/>
    <w:rsid w:val="6D1428F4"/>
    <w:rsid w:val="6D957EFF"/>
    <w:rsid w:val="6F123701"/>
    <w:rsid w:val="6F557863"/>
    <w:rsid w:val="6F5E4934"/>
    <w:rsid w:val="6FE81B91"/>
    <w:rsid w:val="710F58E4"/>
    <w:rsid w:val="71A24D37"/>
    <w:rsid w:val="724C1FBA"/>
    <w:rsid w:val="72853CC2"/>
    <w:rsid w:val="72DD2EB0"/>
    <w:rsid w:val="731D5360"/>
    <w:rsid w:val="7395460E"/>
    <w:rsid w:val="741671A1"/>
    <w:rsid w:val="7592751D"/>
    <w:rsid w:val="759864D7"/>
    <w:rsid w:val="76760751"/>
    <w:rsid w:val="77F041FD"/>
    <w:rsid w:val="798A47E6"/>
    <w:rsid w:val="7B233F6D"/>
    <w:rsid w:val="7CBE5B4B"/>
    <w:rsid w:val="7CE702D8"/>
    <w:rsid w:val="7DAA0185"/>
    <w:rsid w:val="7DFD19EF"/>
    <w:rsid w:val="7E472F45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2020-07-03T07:41:10Z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