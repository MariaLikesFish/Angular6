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之动态加载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内部管理后台，页面采用“左树右表”布局。要求根据路由参数动态加载右侧表单组件。同时，保持左侧树结构保持不变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在路由中传递ID参数。子页面组件从URL获取参数，动态加载对应表单组件。同时，监听路由变化，保证页面初始化完成后，依然能够根据路由变化加载组件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routes.module.ts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routes = [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RsModelComponent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'extend'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TableTabRsExComponent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'detail/:type/:resId'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RsModelComponent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"rs-model"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routing: ModuleWithProviders = RouterModule.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forChild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(&lt;Routes&gt;routes)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component.html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="right-body-inner-div"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&lt;ng-template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#viewDetailComponent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&gt;&lt;/ng-template&gt;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component.ts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'demo'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templateUrl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'rs-model.component.html'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styles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`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`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export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RsModelComponent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OnInit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@ViewChild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"treeComponent"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treeComponent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/*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* dynamically load components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* */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comps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any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[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RsPlaceholderComponent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Area2Component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RsDetailRwComponent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RsDetailPlpComponent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constructor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cfr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ComponentFactoryResolver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router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Router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route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ActivatedRoute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router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events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((event) =&gt; event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NavigationEnd)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subscribe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((event: NavigationEnd) =&gt;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当路由发生变化，存储在浏览器里面的的用户信息发生变化的时候刷新组件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ngOnInit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console.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warn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"[RsModelComponent] constructor(): router event subscribe."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async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ngOnInit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eType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route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snapshot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params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'type'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eResId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route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snapshot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params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'resId'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console.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"[RsModelComponent] ngOnInit(): 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eType)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console.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"[RsModelComponent] ngOnInit(): resId"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eResId)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isNullOrUndefined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(eType))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comp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comps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cfr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resolveComponentFactory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(comp)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viewDetailComponent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comRef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viewDetailComponent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createComponent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(eType ==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"pdp"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...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(eType ==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"plp"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/*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* product list page.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* */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// dyn load a new plp component HERE.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comp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comps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cfr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resolveComponentFactory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(comp)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viewDetailComponent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comRef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viewDetailComponent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createComponent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area2Component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comRef.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instance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F993483"/>
    <w:rsid w:val="104E5637"/>
    <w:rsid w:val="1A9D34F8"/>
    <w:rsid w:val="1B225D12"/>
    <w:rsid w:val="1BCC62EB"/>
    <w:rsid w:val="1C1E6ED0"/>
    <w:rsid w:val="229B2FC9"/>
    <w:rsid w:val="24C259A5"/>
    <w:rsid w:val="2E2014AB"/>
    <w:rsid w:val="350D6881"/>
    <w:rsid w:val="35FA3181"/>
    <w:rsid w:val="36D93C07"/>
    <w:rsid w:val="3C36353F"/>
    <w:rsid w:val="44C70D28"/>
    <w:rsid w:val="45C91867"/>
    <w:rsid w:val="49496091"/>
    <w:rsid w:val="4979679F"/>
    <w:rsid w:val="4BA52E52"/>
    <w:rsid w:val="4F496A2D"/>
    <w:rsid w:val="52051918"/>
    <w:rsid w:val="522B6288"/>
    <w:rsid w:val="5363569C"/>
    <w:rsid w:val="54B7056E"/>
    <w:rsid w:val="55736F5C"/>
    <w:rsid w:val="5BB11DA5"/>
    <w:rsid w:val="5CEB3863"/>
    <w:rsid w:val="69797C2C"/>
    <w:rsid w:val="6C3D32C2"/>
    <w:rsid w:val="6D957EFF"/>
    <w:rsid w:val="6F5E4934"/>
    <w:rsid w:val="710F58E4"/>
    <w:rsid w:val="71A24D37"/>
    <w:rsid w:val="741671A1"/>
    <w:rsid w:val="759864D7"/>
    <w:rsid w:val="7676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2019-09-05T01:58:25Z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