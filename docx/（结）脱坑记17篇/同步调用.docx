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之同步调用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同步调用因为体验问题，在响应式程序设计中很少采用。但是，在一些特殊的情况下，同步调用方式却可以解决棘手的需求。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比如，一个页面中需要顺序调用若干接口。每个接口的出参，作为下一个接口的入参。最佳解法为采用同步调用方式</w:t>
      </w:r>
    </w:p>
    <w:p>
      <w:pPr>
        <w:rPr>
          <w:rFonts w:hint="eastAsia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resource.ts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postGetExtCategoryList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 Promise&lt;Object&gt;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postSimpaleAsync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getExtCategoryList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返回参数：Promise对象（异步请求返回参数为Observable）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component.ts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sync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caller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await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resourceService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postGetExtCategoryList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(res=&gt;{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await关键字：加异步锁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async关键字：声明异步函数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也可以采用toPromise()方法实现异步调用转同步调用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async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initPmModelData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await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pmModelResourceService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getResourceTree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toPromise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 =&gt;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>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F993483"/>
    <w:rsid w:val="104E5637"/>
    <w:rsid w:val="1A9D34F8"/>
    <w:rsid w:val="1B225D12"/>
    <w:rsid w:val="1BCC62EB"/>
    <w:rsid w:val="1C1E6ED0"/>
    <w:rsid w:val="200C6A14"/>
    <w:rsid w:val="229B2FC9"/>
    <w:rsid w:val="24C259A5"/>
    <w:rsid w:val="2D8819AE"/>
    <w:rsid w:val="2E2014AB"/>
    <w:rsid w:val="350D6881"/>
    <w:rsid w:val="35FA3181"/>
    <w:rsid w:val="36D93C07"/>
    <w:rsid w:val="3C36353F"/>
    <w:rsid w:val="3E4A0526"/>
    <w:rsid w:val="40FF53B1"/>
    <w:rsid w:val="44C70D28"/>
    <w:rsid w:val="45C91867"/>
    <w:rsid w:val="49496091"/>
    <w:rsid w:val="4979679F"/>
    <w:rsid w:val="4BA52E52"/>
    <w:rsid w:val="4F08212F"/>
    <w:rsid w:val="4F496A2D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2019-09-05T02:21:48Z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