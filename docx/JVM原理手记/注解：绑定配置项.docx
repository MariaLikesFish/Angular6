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JVM原理手记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之注解：绑定配置项</w:t>
      </w:r>
    </w:p>
    <w:p>
      <w:pPr>
        <w:numPr>
          <w:ilvl w:val="-3"/>
          <w:numId w:val="0"/>
        </w:numPr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问题描述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 1.8</w:t>
      </w: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Spring5支持全注解配置，将注解（Annotation）这一历史悠久的Java特性拉回了时尚的舞台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示例代码演示了一个用于绑定配置项的注解@ParamTemplate</w:t>
      </w:r>
    </w:p>
    <w:p>
      <w:pPr>
        <w:rPr>
          <w:rFonts w:hint="eastAsia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解决方案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元注解@Target,@Retention,@Documented,@Inherited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@Target 表示该注解用于什么地方，可能的 ElemenetType 参数包括：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   ElemenetType.CONSTRUCTOR 构造器声明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   ElemenetType.FIELD 域声明（包括 enum 实例）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   ElemenetType.LOCAL_VARIABLE 局部变量声明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   ElemenetType.METHOD 方法声明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   ElemenetType.PACKAGE 包声明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   ElemenetType.PARAMETER 参数声明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   ElemenetType.TYPE 类，接口（包括注解类型）或enum声明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@Retention 表示在什么级别保存该注解信息。可选的 RetentionPolicy 参数包括：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   RetentionPolicy.SOURCE 注解将被编译器丢弃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   RetentionPolicy.CLASS 注解在class文件中可用，但会被VM丢弃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   RetentionPolicy.RUNTIME VM将在运行期也保留注释，因此可以通过反射机制读取注解的信息。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@Documented 将此注解包含在 javadoc 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@Inherited 允许子类继承父类中的注解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@Target(ElementType.FIELD)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@Retention(RetentionPolicy.RUNTIME)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@Documented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@Inherited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@interface ParamTemplate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key();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使用Class.getDeclaredFields()方法获取注解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使用Field.isAnnotationPresent()方法检查注解是否存在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使用|Field.getAnnotation()方法获得注解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F8D9"/>
    <w:multiLevelType w:val="singleLevel"/>
    <w:tmpl w:val="02FEF8D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2B253EA"/>
    <w:rsid w:val="037977DE"/>
    <w:rsid w:val="045C2C0D"/>
    <w:rsid w:val="057110D1"/>
    <w:rsid w:val="07414093"/>
    <w:rsid w:val="0810107D"/>
    <w:rsid w:val="0A113C0C"/>
    <w:rsid w:val="0B7C61B2"/>
    <w:rsid w:val="0C3E5AA7"/>
    <w:rsid w:val="0DC34036"/>
    <w:rsid w:val="0DE75896"/>
    <w:rsid w:val="0F5B418E"/>
    <w:rsid w:val="0F993483"/>
    <w:rsid w:val="100B1C28"/>
    <w:rsid w:val="104E5637"/>
    <w:rsid w:val="128F0FB8"/>
    <w:rsid w:val="132F0BE5"/>
    <w:rsid w:val="13447D67"/>
    <w:rsid w:val="15BD095A"/>
    <w:rsid w:val="16255EA8"/>
    <w:rsid w:val="18C913FB"/>
    <w:rsid w:val="19283DEC"/>
    <w:rsid w:val="19924B6F"/>
    <w:rsid w:val="1A3D7D68"/>
    <w:rsid w:val="1A9D34F8"/>
    <w:rsid w:val="1C193045"/>
    <w:rsid w:val="1C1E6ED0"/>
    <w:rsid w:val="1CA318EF"/>
    <w:rsid w:val="1CC67305"/>
    <w:rsid w:val="1D4F6A47"/>
    <w:rsid w:val="2034198C"/>
    <w:rsid w:val="204400E9"/>
    <w:rsid w:val="204A5A1E"/>
    <w:rsid w:val="21C0689D"/>
    <w:rsid w:val="23682E5E"/>
    <w:rsid w:val="25322A59"/>
    <w:rsid w:val="27347E90"/>
    <w:rsid w:val="27DC0F7F"/>
    <w:rsid w:val="2BEB544E"/>
    <w:rsid w:val="2CCA71D2"/>
    <w:rsid w:val="2DD44636"/>
    <w:rsid w:val="2E021B28"/>
    <w:rsid w:val="30802C76"/>
    <w:rsid w:val="31D0644D"/>
    <w:rsid w:val="340B0D7E"/>
    <w:rsid w:val="350D6881"/>
    <w:rsid w:val="35DB49A0"/>
    <w:rsid w:val="36B25A6C"/>
    <w:rsid w:val="36D8000A"/>
    <w:rsid w:val="36D93C07"/>
    <w:rsid w:val="3B126657"/>
    <w:rsid w:val="3C36353F"/>
    <w:rsid w:val="3D0F2118"/>
    <w:rsid w:val="3EF70400"/>
    <w:rsid w:val="41950263"/>
    <w:rsid w:val="42171D20"/>
    <w:rsid w:val="42D30566"/>
    <w:rsid w:val="4462660A"/>
    <w:rsid w:val="44691DCE"/>
    <w:rsid w:val="44C70D28"/>
    <w:rsid w:val="45C91867"/>
    <w:rsid w:val="467E258D"/>
    <w:rsid w:val="48584742"/>
    <w:rsid w:val="48FC2F2D"/>
    <w:rsid w:val="49E0068E"/>
    <w:rsid w:val="4A9125EC"/>
    <w:rsid w:val="4BF91AEA"/>
    <w:rsid w:val="50113558"/>
    <w:rsid w:val="50C7273A"/>
    <w:rsid w:val="51A52F3A"/>
    <w:rsid w:val="52051918"/>
    <w:rsid w:val="522B6288"/>
    <w:rsid w:val="52E07A41"/>
    <w:rsid w:val="52E11FC0"/>
    <w:rsid w:val="5363569C"/>
    <w:rsid w:val="53A02B68"/>
    <w:rsid w:val="54B7056E"/>
    <w:rsid w:val="553C5AE3"/>
    <w:rsid w:val="55997DAD"/>
    <w:rsid w:val="55E30402"/>
    <w:rsid w:val="56E03957"/>
    <w:rsid w:val="5A965618"/>
    <w:rsid w:val="5AEB10BA"/>
    <w:rsid w:val="5BB11DA5"/>
    <w:rsid w:val="5BBE76E4"/>
    <w:rsid w:val="5CEB3863"/>
    <w:rsid w:val="5D512359"/>
    <w:rsid w:val="5DC759C4"/>
    <w:rsid w:val="5F480BC0"/>
    <w:rsid w:val="60A846D0"/>
    <w:rsid w:val="60B262FA"/>
    <w:rsid w:val="614B732E"/>
    <w:rsid w:val="62C65BEC"/>
    <w:rsid w:val="64B26E79"/>
    <w:rsid w:val="6527453F"/>
    <w:rsid w:val="660019B3"/>
    <w:rsid w:val="66B54787"/>
    <w:rsid w:val="66D218EF"/>
    <w:rsid w:val="66F624CD"/>
    <w:rsid w:val="69356D63"/>
    <w:rsid w:val="69797C2C"/>
    <w:rsid w:val="69E90257"/>
    <w:rsid w:val="6A6846D0"/>
    <w:rsid w:val="6B080783"/>
    <w:rsid w:val="6BDB2A3D"/>
    <w:rsid w:val="6C044CCD"/>
    <w:rsid w:val="6C3D32C2"/>
    <w:rsid w:val="6DFC22E3"/>
    <w:rsid w:val="6E5D0586"/>
    <w:rsid w:val="6E8719F7"/>
    <w:rsid w:val="6F3D60E4"/>
    <w:rsid w:val="6F3E3BAA"/>
    <w:rsid w:val="6FCC1B2D"/>
    <w:rsid w:val="70940158"/>
    <w:rsid w:val="710F58E4"/>
    <w:rsid w:val="7178132E"/>
    <w:rsid w:val="720A660F"/>
    <w:rsid w:val="722A61AD"/>
    <w:rsid w:val="72EB6C31"/>
    <w:rsid w:val="73097E9C"/>
    <w:rsid w:val="739D4372"/>
    <w:rsid w:val="73CA3EBD"/>
    <w:rsid w:val="741671A1"/>
    <w:rsid w:val="744B607A"/>
    <w:rsid w:val="74D02D9A"/>
    <w:rsid w:val="76020F2D"/>
    <w:rsid w:val="77310450"/>
    <w:rsid w:val="77971FA1"/>
    <w:rsid w:val="77A80046"/>
    <w:rsid w:val="786639A5"/>
    <w:rsid w:val="78EB6BB5"/>
    <w:rsid w:val="7A8E60CD"/>
    <w:rsid w:val="7B5A6CB6"/>
    <w:rsid w:val="7D235416"/>
    <w:rsid w:val="7D333499"/>
    <w:rsid w:val="7D99387E"/>
    <w:rsid w:val="7FE2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styleId="12">
    <w:name w:val="Hyperlink"/>
    <w:basedOn w:val="10"/>
    <w:semiHidden/>
    <w:unhideWhenUsed/>
    <w:qFormat/>
    <w:uiPriority w:val="0"/>
    <w:rPr>
      <w:color w:val="0000FF"/>
      <w:u w:val="single"/>
    </w:rPr>
  </w:style>
  <w:style w:type="character" w:customStyle="1" w:styleId="14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2020-05-05T05:59:14Z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