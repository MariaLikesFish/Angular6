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JVM原理手记</w:t>
      </w:r>
    </w:p>
    <w:p>
      <w:pPr>
        <w:pStyle w:val="5"/>
        <w:bidi w:val="0"/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之static关键字</w:t>
      </w:r>
    </w:p>
    <w:p>
      <w:pPr>
        <w:numPr>
          <w:ilvl w:val="-3"/>
          <w:numId w:val="0"/>
        </w:numPr>
        <w:ind w:left="0" w:leftChars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问题描述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 1.8</w:t>
      </w:r>
    </w:p>
    <w:p>
      <w:pPr>
        <w:ind w:firstLine="420" w:firstLineChars="0"/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static关键字，其作用相当于C语言中的全局变量global。Static关键字修饰的变量存储在堆内存的静态区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Java工具类SimpleDateFormat不要声明在静态代码段中</w:t>
      </w:r>
    </w:p>
    <w:p>
      <w:pPr>
        <w:rPr>
          <w:rFonts w:hint="eastAsia"/>
        </w:rPr>
      </w:pPr>
    </w:p>
    <w:p>
      <w:pPr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解决方案</w:t>
      </w:r>
    </w:p>
    <w:p>
      <w:pPr>
        <w:pStyle w:val="9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  <w:t>AppleClass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  <w:t>AppleClass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pw1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  <w:t>AppleClass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Thread.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(InterruptedException e)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  <w:t>AppleClass</w:t>
      </w:r>
      <w:r>
        <w:rPr>
          <w:rFonts w:hint="eastAsia" w:cs="宋体"/>
          <w:color w:val="A9B7C6"/>
          <w:sz w:val="18"/>
          <w:szCs w:val="18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pw2 =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  <w:lang w:val="en-US" w:eastAsia="zh-CN"/>
        </w:rPr>
        <w:t>AppleClass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.println(pw1.</w:t>
      </w:r>
      <w:r>
        <w:rPr>
          <w:rFonts w:hint="eastAsia" w:cs="宋体"/>
          <w:color w:val="9876AA"/>
          <w:sz w:val="18"/>
          <w:szCs w:val="18"/>
          <w:shd w:val="clear" w:fill="2B2B2B"/>
          <w:lang w:val="en-US" w:eastAsia="zh-CN"/>
        </w:rPr>
        <w:t>VAR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.println(pw2.</w:t>
      </w:r>
      <w:r>
        <w:rPr>
          <w:rFonts w:hint="eastAsia" w:cs="宋体"/>
          <w:color w:val="9876AA"/>
          <w:sz w:val="18"/>
          <w:szCs w:val="18"/>
          <w:shd w:val="clear" w:fill="2B2B2B"/>
          <w:lang w:val="en-US" w:eastAsia="zh-CN"/>
        </w:rPr>
        <w:t>VAR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private </w:t>
      </w:r>
      <w:r>
        <w:rPr>
          <w:rFonts w:hint="eastAsia" w:cs="宋体"/>
          <w:color w:val="CC7832"/>
          <w:sz w:val="18"/>
          <w:szCs w:val="18"/>
          <w:highlight w:val="yellow"/>
          <w:bdr w:val="single" w:sz="4" w:space="0"/>
          <w:shd w:val="clear" w:fill="2B2B2B"/>
          <w:lang w:val="en-US" w:eastAsia="zh-CN"/>
        </w:rPr>
        <w:t xml:space="preserve">static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</w:t>
      </w:r>
      <w:r>
        <w:rPr>
          <w:rFonts w:hint="eastAsia" w:cs="宋体"/>
          <w:color w:val="9876AA"/>
          <w:sz w:val="18"/>
          <w:szCs w:val="18"/>
          <w:shd w:val="clear" w:fill="2B2B2B"/>
          <w:lang w:val="en-US" w:eastAsia="zh-CN"/>
        </w:rPr>
        <w:t>VAR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=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new</w:t>
      </w:r>
      <w:r>
        <w:rPr>
          <w:rFonts w:hint="eastAsia" w:cs="宋体"/>
          <w:color w:val="CC7832"/>
          <w:sz w:val="18"/>
          <w:szCs w:val="18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"yyyy_MM_dd_HH_mm_ss"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).format(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Date().getTime())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bookmarkStart w:id="0" w:name="_GoBack"/>
      <w:bookmarkEnd w:id="0"/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基本功：深入理解JVM内存模型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75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□</w:t>
      </w: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page" w:x="9541" w:yAlign="top"/>
      <w:rPr>
        <w:rStyle w:val="11"/>
      </w:rPr>
    </w:pPr>
    <w:r>
      <w:rPr>
        <w:rStyle w:val="11"/>
        <w:rFonts w:hint="eastAsia"/>
      </w:rPr>
      <w:t>第</w:t>
    </w: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Style w:val="11"/>
        <w:rFonts w:hint="eastAsia"/>
      </w:rPr>
      <w:t>页</w:t>
    </w:r>
  </w:p>
  <w:p>
    <w:pPr>
      <w:pStyle w:val="7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 w:wrap="around" w:vAnchor="text" w:hAnchor="margin" w:xAlign="right" w:y="1"/>
      <w:rPr>
        <w:rStyle w:val="11"/>
      </w:rPr>
    </w:pPr>
    <w:r>
      <w:rPr>
        <w:rStyle w:val="11"/>
      </w:rPr>
      <w:fldChar w:fldCharType="begin"/>
    </w:r>
    <w:r>
      <w:rPr>
        <w:rStyle w:val="11"/>
      </w:rPr>
      <w:instrText xml:space="preserve">PAGE  </w:instrText>
    </w:r>
    <w:r>
      <w:rPr>
        <w:rStyle w:val="11"/>
      </w:rPr>
      <w:fldChar w:fldCharType="end"/>
    </w:r>
  </w:p>
  <w:p>
    <w:pPr>
      <w:pStyle w:val="7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</w:rPr>
      <w:t>秘密</w:t>
    </w:r>
    <w:r>
      <w:rPr>
        <w:rFonts w:hint="eastAsia"/>
        <w:color w:val="000000"/>
        <w:kern w:val="0"/>
        <w:szCs w:val="21"/>
      </w:rPr>
      <w:t>▲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40D174"/>
    <w:multiLevelType w:val="singleLevel"/>
    <w:tmpl w:val="8E40D17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21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02B253EA"/>
    <w:rsid w:val="037977DE"/>
    <w:rsid w:val="045C2C0D"/>
    <w:rsid w:val="057110D1"/>
    <w:rsid w:val="07414093"/>
    <w:rsid w:val="0810107D"/>
    <w:rsid w:val="0A113C0C"/>
    <w:rsid w:val="0B7C61B2"/>
    <w:rsid w:val="0C3E5AA7"/>
    <w:rsid w:val="0DC34036"/>
    <w:rsid w:val="0DE75896"/>
    <w:rsid w:val="0ECE48EF"/>
    <w:rsid w:val="0F5B418E"/>
    <w:rsid w:val="0F993483"/>
    <w:rsid w:val="100B1C28"/>
    <w:rsid w:val="104E5637"/>
    <w:rsid w:val="128F0FB8"/>
    <w:rsid w:val="132F0BE5"/>
    <w:rsid w:val="13447D67"/>
    <w:rsid w:val="15BD095A"/>
    <w:rsid w:val="16255EA8"/>
    <w:rsid w:val="18C913FB"/>
    <w:rsid w:val="19283DEC"/>
    <w:rsid w:val="19924B6F"/>
    <w:rsid w:val="1A3D7D68"/>
    <w:rsid w:val="1A9D34F8"/>
    <w:rsid w:val="1C193045"/>
    <w:rsid w:val="1C1E6ED0"/>
    <w:rsid w:val="1CA318EF"/>
    <w:rsid w:val="1CC67305"/>
    <w:rsid w:val="1D4F6A47"/>
    <w:rsid w:val="2034198C"/>
    <w:rsid w:val="204400E9"/>
    <w:rsid w:val="204A5A1E"/>
    <w:rsid w:val="21C0689D"/>
    <w:rsid w:val="23682E5E"/>
    <w:rsid w:val="25322A59"/>
    <w:rsid w:val="27347E90"/>
    <w:rsid w:val="27DC0F7F"/>
    <w:rsid w:val="2BEB544E"/>
    <w:rsid w:val="2CCA71D2"/>
    <w:rsid w:val="2DD44636"/>
    <w:rsid w:val="2E021B28"/>
    <w:rsid w:val="30802C76"/>
    <w:rsid w:val="31D0644D"/>
    <w:rsid w:val="340B0D7E"/>
    <w:rsid w:val="350D6881"/>
    <w:rsid w:val="35DB49A0"/>
    <w:rsid w:val="36B25A6C"/>
    <w:rsid w:val="36D8000A"/>
    <w:rsid w:val="36D93C07"/>
    <w:rsid w:val="38F364B9"/>
    <w:rsid w:val="399C081E"/>
    <w:rsid w:val="3B126657"/>
    <w:rsid w:val="3C36353F"/>
    <w:rsid w:val="3D0F2118"/>
    <w:rsid w:val="3EF70400"/>
    <w:rsid w:val="418A7B98"/>
    <w:rsid w:val="41950263"/>
    <w:rsid w:val="42171D20"/>
    <w:rsid w:val="42D30566"/>
    <w:rsid w:val="4462660A"/>
    <w:rsid w:val="44691DCE"/>
    <w:rsid w:val="44C70D28"/>
    <w:rsid w:val="45C91867"/>
    <w:rsid w:val="467E258D"/>
    <w:rsid w:val="48584742"/>
    <w:rsid w:val="48FC2F2D"/>
    <w:rsid w:val="49E0068E"/>
    <w:rsid w:val="4A9125EC"/>
    <w:rsid w:val="4BF91AEA"/>
    <w:rsid w:val="50113558"/>
    <w:rsid w:val="50C7273A"/>
    <w:rsid w:val="51A52F3A"/>
    <w:rsid w:val="52051918"/>
    <w:rsid w:val="522B6288"/>
    <w:rsid w:val="52E07A41"/>
    <w:rsid w:val="52E11FC0"/>
    <w:rsid w:val="5363569C"/>
    <w:rsid w:val="53A02B68"/>
    <w:rsid w:val="54B7056E"/>
    <w:rsid w:val="553C5AE3"/>
    <w:rsid w:val="55997DAD"/>
    <w:rsid w:val="55E30402"/>
    <w:rsid w:val="56E03957"/>
    <w:rsid w:val="5A965618"/>
    <w:rsid w:val="5AEB10BA"/>
    <w:rsid w:val="5BB11DA5"/>
    <w:rsid w:val="5BBE76E4"/>
    <w:rsid w:val="5CEB3863"/>
    <w:rsid w:val="5D512359"/>
    <w:rsid w:val="5DC759C4"/>
    <w:rsid w:val="5F480BC0"/>
    <w:rsid w:val="60A846D0"/>
    <w:rsid w:val="60B262FA"/>
    <w:rsid w:val="614B732E"/>
    <w:rsid w:val="62C65BEC"/>
    <w:rsid w:val="64B26E79"/>
    <w:rsid w:val="6527453F"/>
    <w:rsid w:val="660019B3"/>
    <w:rsid w:val="66B54787"/>
    <w:rsid w:val="66D218EF"/>
    <w:rsid w:val="66F624CD"/>
    <w:rsid w:val="69356D63"/>
    <w:rsid w:val="69797C2C"/>
    <w:rsid w:val="69E90257"/>
    <w:rsid w:val="6A6846D0"/>
    <w:rsid w:val="6B080783"/>
    <w:rsid w:val="6BDB2A3D"/>
    <w:rsid w:val="6C044CCD"/>
    <w:rsid w:val="6C3D32C2"/>
    <w:rsid w:val="6DFC22E3"/>
    <w:rsid w:val="6E5D0586"/>
    <w:rsid w:val="6E8719F7"/>
    <w:rsid w:val="6F3D60E4"/>
    <w:rsid w:val="6F3E3BAA"/>
    <w:rsid w:val="6FCC1B2D"/>
    <w:rsid w:val="70940158"/>
    <w:rsid w:val="710F58E4"/>
    <w:rsid w:val="7178132E"/>
    <w:rsid w:val="720A660F"/>
    <w:rsid w:val="722A61AD"/>
    <w:rsid w:val="72EB6C31"/>
    <w:rsid w:val="73097E9C"/>
    <w:rsid w:val="739D4372"/>
    <w:rsid w:val="73CA3EBD"/>
    <w:rsid w:val="741671A1"/>
    <w:rsid w:val="744B607A"/>
    <w:rsid w:val="74D02D9A"/>
    <w:rsid w:val="76020F2D"/>
    <w:rsid w:val="77310450"/>
    <w:rsid w:val="775830FB"/>
    <w:rsid w:val="77971FA1"/>
    <w:rsid w:val="77A80046"/>
    <w:rsid w:val="786639A5"/>
    <w:rsid w:val="78EB6BB5"/>
    <w:rsid w:val="7A6D27A9"/>
    <w:rsid w:val="7A8E60CD"/>
    <w:rsid w:val="7B5A6CB6"/>
    <w:rsid w:val="7D235416"/>
    <w:rsid w:val="7D333499"/>
    <w:rsid w:val="7D99387E"/>
    <w:rsid w:val="7FE20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7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1">
    <w:name w:val="page number"/>
    <w:basedOn w:val="10"/>
    <w:semiHidden/>
    <w:qFormat/>
    <w:uiPriority w:val="0"/>
  </w:style>
  <w:style w:type="character" w:styleId="12">
    <w:name w:val="Hyperlink"/>
    <w:basedOn w:val="10"/>
    <w:semiHidden/>
    <w:unhideWhenUsed/>
    <w:qFormat/>
    <w:uiPriority w:val="0"/>
    <w:rPr>
      <w:color w:val="0000FF"/>
      <w:u w:val="single"/>
    </w:rPr>
  </w:style>
  <w:style w:type="character" w:customStyle="1" w:styleId="14">
    <w:name w:val="批注框文本 字符"/>
    <w:basedOn w:val="10"/>
    <w:link w:val="6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83298\AppData\Roaming\Microsoft\Templates\&#31192;&#23494;.dotx" TargetMode="External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秘密.dotx</Template>
  <Company>zte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Office_10.8.2.7027_F1E327BC-269C-435d-A152-05C5408002CA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2017-07-26T08:10:00Z</dcterms:created>
  <dc:creator>H</dc:creator>
  <cp:lastModifiedBy>6407002070</cp:lastModifiedBy>
  <cp:lastPrinted>2113-01-01T00:00:00Z</cp:lastPrinted>
  <dcterms:modified xsi:type="dcterms:W3CDTF">2020-06-22T12:08:06Z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2052-10.8.2.7027</vt:lpwstr>
  </property>
</Properties>
</file>