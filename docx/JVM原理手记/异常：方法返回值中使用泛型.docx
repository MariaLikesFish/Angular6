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JVM原理手记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之异常：方法返回值中使用泛型</w:t>
      </w:r>
    </w:p>
    <w:p>
      <w:pPr>
        <w:numPr>
          <w:ilvl w:val="-3"/>
          <w:numId w:val="0"/>
        </w:numPr>
        <w:ind w:left="0" w:leftChars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问题描述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 1.8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泛型（Generic Type）是java语言的一个特性。泛型的使用方法丰富多样，这个问题是在方法返回值中使用泛型时遇到的。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问题再现：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FAQBean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int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fun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(Object o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Integer 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Object... args)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args.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length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&lt;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 xml:space="preserve">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parse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(String[] args) {</w:t>
      </w:r>
    </w:p>
    <w:p>
      <w:pPr>
        <w:pStyle w:val="9"/>
        <w:keepNext w:val="0"/>
        <w:keepLines w:val="0"/>
        <w:widowControl/>
        <w:suppressLineNumbers w:val="0"/>
        <w:shd w:val="clear" w:fill="2B2B2B"/>
        <w:ind w:firstLine="720" w:firstLineChars="400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fun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null,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"hello world"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cs="宋体"/>
          <w:color w:val="CC7832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cs="宋体"/>
          <w:color w:val="CC7832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cs="宋体"/>
          <w:color w:val="CC7832"/>
          <w:sz w:val="18"/>
          <w:szCs w:val="18"/>
          <w:shd w:val="clear" w:fill="2B2B2B"/>
          <w:lang w:val="en-US" w:eastAsia="zh-CN"/>
        </w:rPr>
        <w:tab/>
        <w:t/>
      </w:r>
      <w:r>
        <w:rPr>
          <w:rFonts w:hint="eastAsia" w:cs="宋体"/>
          <w:color w:val="CC7832"/>
          <w:sz w:val="18"/>
          <w:szCs w:val="18"/>
          <w:shd w:val="clear" w:fill="2B2B2B"/>
          <w:lang w:val="en-US" w:eastAsia="zh-CN"/>
        </w:rPr>
        <w:tab/>
        <w:t>// Ln 1.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0"/>
          <w:numId w:val="1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&lt;T&gt;的地位等同于public、static，可以看成java语法中一个特殊的关键字：“泛型关键字”。其语义为：声明一个泛型，符号为T</w:t>
      </w:r>
    </w:p>
    <w:p>
      <w:pPr>
        <w:numPr>
          <w:ilvl w:val="0"/>
          <w:numId w:val="1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在方法返回值中使用泛型时，jvm是根据接收返回值的变量类型对泛型进行推断（deduction）的</w:t>
      </w:r>
    </w:p>
    <w:p>
      <w:pPr>
        <w:numPr>
          <w:ilvl w:val="0"/>
          <w:numId w:val="1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执行到【Ln 1】行处会报运行时错误：</w:t>
      </w:r>
      <w:r>
        <w:rPr>
          <w:rFonts w:hint="eastAsia"/>
          <w:color w:val="FF0000"/>
          <w:highlight w:val="none"/>
          <w:lang w:val="en-US" w:eastAsia="zh-CN"/>
        </w:rPr>
        <w:t>java.lang.ClassCastException: java.lang.String cannot be cast to [Ljava.lang.Object</w:t>
      </w:r>
    </w:p>
    <w:p>
      <w:pPr>
        <w:ind w:firstLine="420" w:firstLineChars="0"/>
        <w:rPr>
          <w:rFonts w:hint="eastAsia" w:eastAsia="宋体"/>
          <w:lang w:eastAsia="zh-CN"/>
        </w:rPr>
      </w:pPr>
    </w:p>
    <w:p>
      <w:pPr>
        <w:rPr>
          <w:rFonts w:hint="eastAsia"/>
        </w:rPr>
      </w:pPr>
    </w:p>
    <w:p>
      <w:pPr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解决方案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将【Ln 1】修改为：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fun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null,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cs="宋体"/>
          <w:b/>
          <w:bCs/>
          <w:color w:val="auto"/>
          <w:sz w:val="18"/>
          <w:szCs w:val="18"/>
          <w:shd w:val="clear" w:fill="2B2B2B"/>
          <w:lang w:val="en-US" w:eastAsia="zh-CN"/>
        </w:rPr>
        <w:t>(Object)</w:t>
      </w:r>
      <w:r>
        <w:rPr>
          <w:rFonts w:hint="eastAsia" w:ascii="宋体" w:hAnsi="宋体" w:cs="宋体"/>
          <w:color w:val="CC7832"/>
          <w:sz w:val="18"/>
          <w:szCs w:val="18"/>
          <w:shd w:val="clear" w:fill="2B2B2B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"hello world"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在项目升级改造中遇到的问题，可能与jvm实现有关。也可能是jvm的一个缺陷。</w:t>
      </w:r>
      <w:bookmarkStart w:id="0" w:name="_GoBack"/>
      <w:bookmarkEnd w:id="0"/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D97F3"/>
    <w:multiLevelType w:val="singleLevel"/>
    <w:tmpl w:val="521D97F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02B253EA"/>
    <w:rsid w:val="037977DE"/>
    <w:rsid w:val="045C2C0D"/>
    <w:rsid w:val="057110D1"/>
    <w:rsid w:val="07414093"/>
    <w:rsid w:val="0810107D"/>
    <w:rsid w:val="0A113C0C"/>
    <w:rsid w:val="0C3E5AA7"/>
    <w:rsid w:val="0DC34036"/>
    <w:rsid w:val="0DE75896"/>
    <w:rsid w:val="0F5B418E"/>
    <w:rsid w:val="0F993483"/>
    <w:rsid w:val="100B1C28"/>
    <w:rsid w:val="104E5637"/>
    <w:rsid w:val="128F0FB8"/>
    <w:rsid w:val="13447D67"/>
    <w:rsid w:val="15BD095A"/>
    <w:rsid w:val="16255EA8"/>
    <w:rsid w:val="18C913FB"/>
    <w:rsid w:val="19283DEC"/>
    <w:rsid w:val="19924B6F"/>
    <w:rsid w:val="1A3D7D68"/>
    <w:rsid w:val="1A9D34F8"/>
    <w:rsid w:val="1C193045"/>
    <w:rsid w:val="1C1E6ED0"/>
    <w:rsid w:val="1CA318EF"/>
    <w:rsid w:val="1CC67305"/>
    <w:rsid w:val="1D4F6A47"/>
    <w:rsid w:val="2034198C"/>
    <w:rsid w:val="204400E9"/>
    <w:rsid w:val="204A5A1E"/>
    <w:rsid w:val="21C0689D"/>
    <w:rsid w:val="23682E5E"/>
    <w:rsid w:val="25322A59"/>
    <w:rsid w:val="27347E90"/>
    <w:rsid w:val="27DC0F7F"/>
    <w:rsid w:val="2BEB544E"/>
    <w:rsid w:val="2CCA71D2"/>
    <w:rsid w:val="2DD44636"/>
    <w:rsid w:val="2E021B28"/>
    <w:rsid w:val="30802C76"/>
    <w:rsid w:val="31D0644D"/>
    <w:rsid w:val="350D6881"/>
    <w:rsid w:val="35DB49A0"/>
    <w:rsid w:val="36B25A6C"/>
    <w:rsid w:val="36D8000A"/>
    <w:rsid w:val="36D93C07"/>
    <w:rsid w:val="3B126657"/>
    <w:rsid w:val="3C36353F"/>
    <w:rsid w:val="3D0F2118"/>
    <w:rsid w:val="3EF70400"/>
    <w:rsid w:val="41950263"/>
    <w:rsid w:val="42171D20"/>
    <w:rsid w:val="42D30566"/>
    <w:rsid w:val="4462660A"/>
    <w:rsid w:val="44691DCE"/>
    <w:rsid w:val="44C70D28"/>
    <w:rsid w:val="45C91867"/>
    <w:rsid w:val="467E258D"/>
    <w:rsid w:val="48584742"/>
    <w:rsid w:val="48FC2F2D"/>
    <w:rsid w:val="49E0068E"/>
    <w:rsid w:val="4A9125EC"/>
    <w:rsid w:val="4BF91AEA"/>
    <w:rsid w:val="50113558"/>
    <w:rsid w:val="50C7273A"/>
    <w:rsid w:val="51A52F3A"/>
    <w:rsid w:val="52051918"/>
    <w:rsid w:val="522B6288"/>
    <w:rsid w:val="52E07A41"/>
    <w:rsid w:val="52E11FC0"/>
    <w:rsid w:val="5363569C"/>
    <w:rsid w:val="53A02B68"/>
    <w:rsid w:val="54B7056E"/>
    <w:rsid w:val="553C5AE3"/>
    <w:rsid w:val="55997DAD"/>
    <w:rsid w:val="55E30402"/>
    <w:rsid w:val="56E03957"/>
    <w:rsid w:val="5A965618"/>
    <w:rsid w:val="5AEB10BA"/>
    <w:rsid w:val="5BB11DA5"/>
    <w:rsid w:val="5BBE76E4"/>
    <w:rsid w:val="5CEB3863"/>
    <w:rsid w:val="5D512359"/>
    <w:rsid w:val="5DC759C4"/>
    <w:rsid w:val="5F480BC0"/>
    <w:rsid w:val="60A846D0"/>
    <w:rsid w:val="60B262FA"/>
    <w:rsid w:val="614B732E"/>
    <w:rsid w:val="62C65BEC"/>
    <w:rsid w:val="64B26E79"/>
    <w:rsid w:val="6527453F"/>
    <w:rsid w:val="660019B3"/>
    <w:rsid w:val="66B54787"/>
    <w:rsid w:val="66D218EF"/>
    <w:rsid w:val="66F624CD"/>
    <w:rsid w:val="69356D63"/>
    <w:rsid w:val="69797C2C"/>
    <w:rsid w:val="69E90257"/>
    <w:rsid w:val="6A6846D0"/>
    <w:rsid w:val="6B080783"/>
    <w:rsid w:val="6BDB2A3D"/>
    <w:rsid w:val="6C044CCD"/>
    <w:rsid w:val="6C3D32C2"/>
    <w:rsid w:val="6DFC22E3"/>
    <w:rsid w:val="6E5D0586"/>
    <w:rsid w:val="6E8719F7"/>
    <w:rsid w:val="6F3D60E4"/>
    <w:rsid w:val="6F3E3BAA"/>
    <w:rsid w:val="6FCC1B2D"/>
    <w:rsid w:val="70940158"/>
    <w:rsid w:val="710F58E4"/>
    <w:rsid w:val="720A660F"/>
    <w:rsid w:val="722A61AD"/>
    <w:rsid w:val="72EB6C31"/>
    <w:rsid w:val="73097E9C"/>
    <w:rsid w:val="739D4372"/>
    <w:rsid w:val="73CA3EBD"/>
    <w:rsid w:val="741671A1"/>
    <w:rsid w:val="744B607A"/>
    <w:rsid w:val="74D02D9A"/>
    <w:rsid w:val="76020F2D"/>
    <w:rsid w:val="77310450"/>
    <w:rsid w:val="77971FA1"/>
    <w:rsid w:val="77A80046"/>
    <w:rsid w:val="786639A5"/>
    <w:rsid w:val="78EB6BB5"/>
    <w:rsid w:val="7B5A6CB6"/>
    <w:rsid w:val="7D235416"/>
    <w:rsid w:val="7D333499"/>
    <w:rsid w:val="7D99387E"/>
    <w:rsid w:val="7FE2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semiHidden/>
    <w:qFormat/>
    <w:uiPriority w:val="0"/>
  </w:style>
  <w:style w:type="character" w:styleId="12">
    <w:name w:val="Hyperlink"/>
    <w:basedOn w:val="10"/>
    <w:semiHidden/>
    <w:unhideWhenUsed/>
    <w:qFormat/>
    <w:uiPriority w:val="0"/>
    <w:rPr>
      <w:color w:val="0000FF"/>
      <w:u w:val="single"/>
    </w:rPr>
  </w:style>
  <w:style w:type="character" w:customStyle="1" w:styleId="14">
    <w:name w:val="批注框文本 字符"/>
    <w:basedOn w:val="10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2020-05-04T08:00:33Z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