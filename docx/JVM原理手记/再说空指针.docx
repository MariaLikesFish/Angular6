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JVM原理手记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之再说空指针</w:t>
      </w:r>
    </w:p>
    <w:p>
      <w:pPr>
        <w:numPr>
          <w:ilvl w:val="-3"/>
          <w:numId w:val="0"/>
        </w:numPr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问题描述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再说空指针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怎样处理空指针异常？</w:t>
      </w:r>
    </w:p>
    <w:p>
      <w:pPr>
        <w:numPr>
          <w:ilvl w:val="0"/>
          <w:numId w:val="1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显式判断空指针异常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(foo != null)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foo.value;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 new NullPointerException();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隐式捕捉空指针异常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foo.value;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catch (segment_fault)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uncommon_trap();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两种方式的优劣？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虚拟机会注册一个Segment Fault信号的异常处理器（伪代码中的uncommon_trap()），这样当foo不为空的时候，对value的访问是不会额外消耗一次对foo判空的开销的。代价就是当foo真的为空时，必须转入到异常处理器中恢复并抛出NullPointerException异常，这个过程必须从用户态转到内核态中处理，处理结束后再回到用户态，速度远比一次判空检查慢。当foo极少为空的时候，隐式异常优化是值得的，但假如foo经常为空的话，这样的优化反而会让程序更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一句话小结</w:t>
      </w:r>
      <w:r>
        <w:rPr>
          <w:rFonts w:hint="eastAsia"/>
          <w:lang w:val="en-US" w:eastAsia="zh-CN"/>
        </w:rPr>
        <w:t>？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空值出现频率较低时，使用try-catch块注册异常处理器；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反之，显式判断空指针。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85CF"/>
    <w:multiLevelType w:val="singleLevel"/>
    <w:tmpl w:val="01A685C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37977DE"/>
    <w:rsid w:val="045C2C0D"/>
    <w:rsid w:val="057110D1"/>
    <w:rsid w:val="07414093"/>
    <w:rsid w:val="0810107D"/>
    <w:rsid w:val="0A113C0C"/>
    <w:rsid w:val="0DC34036"/>
    <w:rsid w:val="0DE75896"/>
    <w:rsid w:val="0F5B418E"/>
    <w:rsid w:val="0F993483"/>
    <w:rsid w:val="100B1C28"/>
    <w:rsid w:val="104E5637"/>
    <w:rsid w:val="128F0FB8"/>
    <w:rsid w:val="13447D67"/>
    <w:rsid w:val="18C913FB"/>
    <w:rsid w:val="19283DEC"/>
    <w:rsid w:val="19924B6F"/>
    <w:rsid w:val="1A3D7D68"/>
    <w:rsid w:val="1A9D34F8"/>
    <w:rsid w:val="1C193045"/>
    <w:rsid w:val="1C1E6ED0"/>
    <w:rsid w:val="1CA318EF"/>
    <w:rsid w:val="1CC67305"/>
    <w:rsid w:val="1D4F6A47"/>
    <w:rsid w:val="2034198C"/>
    <w:rsid w:val="204400E9"/>
    <w:rsid w:val="204A5A1E"/>
    <w:rsid w:val="21C0689D"/>
    <w:rsid w:val="23682E5E"/>
    <w:rsid w:val="25322A59"/>
    <w:rsid w:val="27347E90"/>
    <w:rsid w:val="27DC0F7F"/>
    <w:rsid w:val="2CCA71D2"/>
    <w:rsid w:val="2E021B28"/>
    <w:rsid w:val="30802C76"/>
    <w:rsid w:val="31D0644D"/>
    <w:rsid w:val="350D6881"/>
    <w:rsid w:val="35DB49A0"/>
    <w:rsid w:val="36D8000A"/>
    <w:rsid w:val="36D93C07"/>
    <w:rsid w:val="3B126657"/>
    <w:rsid w:val="3C36353F"/>
    <w:rsid w:val="3D0F2118"/>
    <w:rsid w:val="3EF70400"/>
    <w:rsid w:val="41950263"/>
    <w:rsid w:val="42171D20"/>
    <w:rsid w:val="42D30566"/>
    <w:rsid w:val="44691DCE"/>
    <w:rsid w:val="44C70D28"/>
    <w:rsid w:val="45C91867"/>
    <w:rsid w:val="467E258D"/>
    <w:rsid w:val="48584742"/>
    <w:rsid w:val="48FC2F2D"/>
    <w:rsid w:val="49E0068E"/>
    <w:rsid w:val="4A9125EC"/>
    <w:rsid w:val="4BF91AEA"/>
    <w:rsid w:val="50113558"/>
    <w:rsid w:val="50C7273A"/>
    <w:rsid w:val="51A52F3A"/>
    <w:rsid w:val="52051918"/>
    <w:rsid w:val="522B6288"/>
    <w:rsid w:val="52E11FC0"/>
    <w:rsid w:val="5363569C"/>
    <w:rsid w:val="53A02B68"/>
    <w:rsid w:val="54B7056E"/>
    <w:rsid w:val="553C5AE3"/>
    <w:rsid w:val="55997DAD"/>
    <w:rsid w:val="55E30402"/>
    <w:rsid w:val="56E03957"/>
    <w:rsid w:val="5A965618"/>
    <w:rsid w:val="5AEB10BA"/>
    <w:rsid w:val="5BB11DA5"/>
    <w:rsid w:val="5BBE76E4"/>
    <w:rsid w:val="5CEB3863"/>
    <w:rsid w:val="5D512359"/>
    <w:rsid w:val="5DC759C4"/>
    <w:rsid w:val="5F480BC0"/>
    <w:rsid w:val="60A846D0"/>
    <w:rsid w:val="60B262FA"/>
    <w:rsid w:val="614B732E"/>
    <w:rsid w:val="64B26E79"/>
    <w:rsid w:val="6527453F"/>
    <w:rsid w:val="66D218EF"/>
    <w:rsid w:val="66F624CD"/>
    <w:rsid w:val="69356D63"/>
    <w:rsid w:val="69797C2C"/>
    <w:rsid w:val="69E90257"/>
    <w:rsid w:val="6A6846D0"/>
    <w:rsid w:val="6BDB2A3D"/>
    <w:rsid w:val="6C044CCD"/>
    <w:rsid w:val="6C3D32C2"/>
    <w:rsid w:val="6DFC22E3"/>
    <w:rsid w:val="6E8719F7"/>
    <w:rsid w:val="6F3D60E4"/>
    <w:rsid w:val="6F3E3BAA"/>
    <w:rsid w:val="70940158"/>
    <w:rsid w:val="710F58E4"/>
    <w:rsid w:val="720A660F"/>
    <w:rsid w:val="722A61AD"/>
    <w:rsid w:val="72EB6C31"/>
    <w:rsid w:val="73097E9C"/>
    <w:rsid w:val="741671A1"/>
    <w:rsid w:val="74D02D9A"/>
    <w:rsid w:val="77971FA1"/>
    <w:rsid w:val="77A80046"/>
    <w:rsid w:val="786639A5"/>
    <w:rsid w:val="78EB6BB5"/>
    <w:rsid w:val="7B5A6CB6"/>
    <w:rsid w:val="7D235416"/>
    <w:rsid w:val="7D333499"/>
    <w:rsid w:val="7D99387E"/>
    <w:rsid w:val="7FE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qFormat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2019-12-30T09:04:01Z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