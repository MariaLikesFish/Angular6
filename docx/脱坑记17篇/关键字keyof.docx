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Angular脱坑记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之关键字keyof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Angular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6.1.5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2.7.2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keyof是TypeScript关键字，其作用为返回对象属性名列表（数组），常用于获取、设置对象属性的函数的参数列表中。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jQueryStatic.d.ts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proxy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&lt;TContext&gt;(context: TContext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name: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keyof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...additionalArguments: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any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[]): (...args: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any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[]) =&gt;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any;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D5C28B4"/>
    <w:rsid w:val="0E5B07C4"/>
    <w:rsid w:val="0E750A0A"/>
    <w:rsid w:val="0F993483"/>
    <w:rsid w:val="104E5637"/>
    <w:rsid w:val="1A9D34F8"/>
    <w:rsid w:val="1B225D12"/>
    <w:rsid w:val="1BCC62EB"/>
    <w:rsid w:val="1C1E6ED0"/>
    <w:rsid w:val="200C6A14"/>
    <w:rsid w:val="229B2FC9"/>
    <w:rsid w:val="24C259A5"/>
    <w:rsid w:val="2D8819AE"/>
    <w:rsid w:val="2E2014AB"/>
    <w:rsid w:val="350D6881"/>
    <w:rsid w:val="35FA3181"/>
    <w:rsid w:val="36D93C07"/>
    <w:rsid w:val="3C36353F"/>
    <w:rsid w:val="3E4A0526"/>
    <w:rsid w:val="40FF53B1"/>
    <w:rsid w:val="44C70D28"/>
    <w:rsid w:val="45C91867"/>
    <w:rsid w:val="49496091"/>
    <w:rsid w:val="4979679F"/>
    <w:rsid w:val="4BA52E52"/>
    <w:rsid w:val="4F08212F"/>
    <w:rsid w:val="4F496A2D"/>
    <w:rsid w:val="52051918"/>
    <w:rsid w:val="522B6288"/>
    <w:rsid w:val="5363569C"/>
    <w:rsid w:val="54B7056E"/>
    <w:rsid w:val="55736F5C"/>
    <w:rsid w:val="5BB11DA5"/>
    <w:rsid w:val="5CEB3863"/>
    <w:rsid w:val="5E5D7BC9"/>
    <w:rsid w:val="69797C2C"/>
    <w:rsid w:val="6C3D32C2"/>
    <w:rsid w:val="6D957EFF"/>
    <w:rsid w:val="6F5E4934"/>
    <w:rsid w:val="710F58E4"/>
    <w:rsid w:val="71A24D37"/>
    <w:rsid w:val="72DD2EB0"/>
    <w:rsid w:val="741671A1"/>
    <w:rsid w:val="759864D7"/>
    <w:rsid w:val="76760751"/>
    <w:rsid w:val="798A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2019-10-14T07:11:43Z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