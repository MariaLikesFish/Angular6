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Angular脱坑记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之内存溢出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IntelliJ IDEA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2019.1.3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Angular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6.1.5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随着页面数的增多，项目文件体积也随之增加。在编译项目的过程中（dev），Node引擎频繁出现内存溢出问题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763135" cy="2133600"/>
            <wp:effectExtent l="0" t="0" r="18415" b="0"/>
            <wp:docPr id="3" name="图片 3" descr="out-of-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ut-of-memor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v8本身有一个默认配置:Currently, by default v8 has a memory limit of 512mb on 32-bit systems, and 1gb on 64-bit systems. The limit can be raised by setting –max-old-space-size to a maximum of ~1gb (32-bit) and ~1.7gb (64-bit), but it is recommended that you split your single process into several workers if you are hitting memory limits.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所以我们需要配置一下运行内存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6055" cy="3364865"/>
            <wp:effectExtent l="0" t="0" r="10795" b="6985"/>
            <wp:docPr id="4" name="图片 4" descr="out-of-memory-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ut-of-memory-solut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引用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[1] </w:t>
      </w:r>
      <w:r>
        <w:rPr>
          <w:rStyle w:val="12"/>
          <w:rFonts w:hint="eastAsia"/>
          <w:lang w:val="en-US" w:eastAsia="zh-CN"/>
        </w:rPr>
        <w:t>node内存配，https://blog.csdn.net/qq_20881087/article/details/62428774?utm_source=blogxgwz8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0"/>
      </w:rPr>
    </w:pPr>
    <w:r>
      <w:rPr>
        <w:rStyle w:val="10"/>
        <w:rFonts w:hint="eastAsia"/>
      </w:rPr>
      <w:t>第</w:t>
    </w: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  <w:r>
      <w:rPr>
        <w:rStyle w:val="10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75ACE"/>
    <w:rsid w:val="00FF0AAD"/>
    <w:rsid w:val="16361BE8"/>
    <w:rsid w:val="1A1955FD"/>
    <w:rsid w:val="3A675E65"/>
    <w:rsid w:val="44C70D28"/>
    <w:rsid w:val="52927453"/>
    <w:rsid w:val="5363569C"/>
    <w:rsid w:val="54B7056E"/>
    <w:rsid w:val="57944C94"/>
    <w:rsid w:val="5CEB3863"/>
    <w:rsid w:val="69797C2C"/>
    <w:rsid w:val="710F58E4"/>
    <w:rsid w:val="7735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semiHidden/>
    <w:qFormat/>
    <w:uiPriority w:val="0"/>
  </w:style>
  <w:style w:type="character" w:customStyle="1" w:styleId="12">
    <w:name w:val="批注框文本 字符"/>
    <w:basedOn w:val="9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2019-09-05T02:39:19Z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