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之路由调试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Google Chrome</w:t>
      </w:r>
      <w:r>
        <w:rPr>
          <w:rFonts w:hint="eastAsia"/>
        </w:rPr>
        <w:tab/>
      </w:r>
      <w:r>
        <w:rPr>
          <w:rFonts w:hint="eastAsia"/>
        </w:rPr>
        <w:t>76.0.3809.132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enableTracing=true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不能正常打印路由调试信息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1031240"/>
            <wp:effectExtent l="0" t="0" r="0" b="16510"/>
            <wp:docPr id="3" name="图片 3" descr="Chrome_angular_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rome_angular_bu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使用Edge浏览器可正常打印路由调试日志。打开调试器会出现页面频繁刷新的现象（可能是内存溢出引起的）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864235"/>
            <wp:effectExtent l="0" t="0" r="4445" b="12065"/>
            <wp:docPr id="4" name="图片 4" descr="Edge_angular_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dge_angular_bu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0"/>
      </w:rPr>
    </w:pPr>
    <w:r>
      <w:rPr>
        <w:rStyle w:val="10"/>
        <w:rFonts w:hint="eastAsia"/>
      </w:rPr>
      <w:t>第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  <w:r>
      <w:rPr>
        <w:rStyle w:val="10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44C70D28"/>
    <w:rsid w:val="5363569C"/>
    <w:rsid w:val="54B7056E"/>
    <w:rsid w:val="5CEB3863"/>
    <w:rsid w:val="69797C2C"/>
    <w:rsid w:val="710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semiHidden/>
    <w:qFormat/>
    <w:uiPriority w:val="0"/>
  </w:style>
  <w:style w:type="character" w:customStyle="1" w:styleId="12">
    <w:name w:val="批注框文本 字符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2019-09-04T07:38:24Z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