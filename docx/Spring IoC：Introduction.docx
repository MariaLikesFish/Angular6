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之Spring IoC：Introduction</w:t>
      </w:r>
    </w:p>
    <w:p>
      <w:pPr>
        <w:numPr>
          <w:ilvl w:val="-3"/>
          <w:numId w:val="0"/>
        </w:numPr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问题描述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IoC</w:t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什么是IoC(控制反转)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反转是面向对象编程中的一种设计原则，可以用来降低计算机代码之间的耦合度。控制反转容器可以帮助避免接口和实现的耦合，即接口的实现不能硬编码，避免耦合。编码的时候只关注接口，接口的具体实现依赖容器完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常用的IoC容器有：Spring Beans / Context、EJB、Pico Container、Avalon、JBoss、HiveMind等。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IoC容器有哪些特点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有ApplicationContext并能按照类型获取Bean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被@Component标记的类会被自动加载到容器中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被@Autowired标记的属性会自动注入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IoC采用两级级联容器：DispatcherServlet创建的IoC容器的父容器就是ContextLoaderListener创建的IoC容器。父容器管理的Bean可以动态注入到子容器中；同时，保证子容器中的Bean相互隔离。这种设计思想曾用于Ali WebX框架（Deprecated）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项目中是如何使用Spring IoC容器的</w:t>
      </w:r>
      <w:bookmarkEnd w:id="0"/>
      <w:r>
        <w:rPr>
          <w:rFonts w:hint="eastAsia"/>
          <w:lang w:val="en-US" w:eastAsia="zh-CN"/>
        </w:rPr>
        <w:t>？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createApplicationContext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File[] applicationContextFiles = PmFileUtils.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getFiles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File(PmFileUtils.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getAppHome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"/conf/xml"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Pattern.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compile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"appctx.*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\\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.xml"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//转换为路径字符串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List&lt;String&gt; applicationContextFileLocations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ArrayList&lt;String&gt;()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(applicationContextFiles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(File acf : applicationContextFiles)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(acf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continue;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//为解决unix系统上spring认为以"/"开头的路径是相对路径，所以在文件路径前再加一个"file:".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applicationContextFileLocations.add(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"file:"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acf.getAbsolutePath())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//使用FileSystemXmlApplicationContext建立上下文对象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ApplicationContext ctx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FileSystemXmlApplicationContext(applicationContextFileLocations.toArray(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//添加到SpringBeanFactory中，使得句柄被一直持有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SpringBeanFactory.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setApplicationContext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(ctx)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项目采用单一IoC容器，一次读出并加载加载所有Java Bean。小型项目避免使用Spring默认配置（级联容器）的成功实践。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57110D1"/>
    <w:rsid w:val="0A113C0C"/>
    <w:rsid w:val="0F5B418E"/>
    <w:rsid w:val="0F993483"/>
    <w:rsid w:val="100B1C28"/>
    <w:rsid w:val="104E5637"/>
    <w:rsid w:val="128F0FB8"/>
    <w:rsid w:val="18C913FB"/>
    <w:rsid w:val="19924B6F"/>
    <w:rsid w:val="1A9D34F8"/>
    <w:rsid w:val="1C1E6ED0"/>
    <w:rsid w:val="1D4F6A47"/>
    <w:rsid w:val="204400E9"/>
    <w:rsid w:val="204A5A1E"/>
    <w:rsid w:val="25322A59"/>
    <w:rsid w:val="27347E90"/>
    <w:rsid w:val="2E021B28"/>
    <w:rsid w:val="31D0644D"/>
    <w:rsid w:val="350D6881"/>
    <w:rsid w:val="36D93C07"/>
    <w:rsid w:val="3B126657"/>
    <w:rsid w:val="3C36353F"/>
    <w:rsid w:val="3D0F2118"/>
    <w:rsid w:val="42171D20"/>
    <w:rsid w:val="42D30566"/>
    <w:rsid w:val="44691DCE"/>
    <w:rsid w:val="44C70D28"/>
    <w:rsid w:val="45C91867"/>
    <w:rsid w:val="48584742"/>
    <w:rsid w:val="48FC2F2D"/>
    <w:rsid w:val="4A9125EC"/>
    <w:rsid w:val="4BF91AEA"/>
    <w:rsid w:val="50113558"/>
    <w:rsid w:val="50C7273A"/>
    <w:rsid w:val="52051918"/>
    <w:rsid w:val="522B6288"/>
    <w:rsid w:val="5363569C"/>
    <w:rsid w:val="53A02B68"/>
    <w:rsid w:val="54B7056E"/>
    <w:rsid w:val="553C5AE3"/>
    <w:rsid w:val="55997DAD"/>
    <w:rsid w:val="56E03957"/>
    <w:rsid w:val="5A965618"/>
    <w:rsid w:val="5AEB10BA"/>
    <w:rsid w:val="5BB11DA5"/>
    <w:rsid w:val="5BBE76E4"/>
    <w:rsid w:val="5CEB3863"/>
    <w:rsid w:val="5D512359"/>
    <w:rsid w:val="5DC759C4"/>
    <w:rsid w:val="5F480BC0"/>
    <w:rsid w:val="60A846D0"/>
    <w:rsid w:val="60B262FA"/>
    <w:rsid w:val="614B732E"/>
    <w:rsid w:val="64B26E79"/>
    <w:rsid w:val="6527453F"/>
    <w:rsid w:val="66D218EF"/>
    <w:rsid w:val="69356D63"/>
    <w:rsid w:val="69797C2C"/>
    <w:rsid w:val="69E90257"/>
    <w:rsid w:val="6A6846D0"/>
    <w:rsid w:val="6C044CCD"/>
    <w:rsid w:val="6C3D32C2"/>
    <w:rsid w:val="6DFC22E3"/>
    <w:rsid w:val="6F3D60E4"/>
    <w:rsid w:val="6F3E3BAA"/>
    <w:rsid w:val="70940158"/>
    <w:rsid w:val="710F58E4"/>
    <w:rsid w:val="720A660F"/>
    <w:rsid w:val="73097E9C"/>
    <w:rsid w:val="741671A1"/>
    <w:rsid w:val="74D02D9A"/>
    <w:rsid w:val="77A80046"/>
    <w:rsid w:val="786639A5"/>
    <w:rsid w:val="78EB6BB5"/>
    <w:rsid w:val="792348DE"/>
    <w:rsid w:val="7B5A6CB6"/>
    <w:rsid w:val="7D235416"/>
    <w:rsid w:val="7D333499"/>
    <w:rsid w:val="7D99387E"/>
    <w:rsid w:val="7FE2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qFormat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2019-12-16T03:25:34Z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