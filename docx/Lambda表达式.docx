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Angular脱坑记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之Lambda表达式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Angular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6.1.5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Lambda表达式是Typescript语法集的一个特性，也称为Arrow Function。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(...)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=&gt;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 ... 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参数列表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lambda符号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函数体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如下声明可以接收[ 无名函数 ]作为参数：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mission.service.ts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export interface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MAlert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string;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title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string;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string;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?: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string;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confirmCallback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(res?: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any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)=&gt;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void;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cancelCallback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(res?: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any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)=&gt;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void;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u w:val="none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F993483"/>
    <w:rsid w:val="104E5637"/>
    <w:rsid w:val="1A9D34F8"/>
    <w:rsid w:val="1C1E6ED0"/>
    <w:rsid w:val="34A50EF8"/>
    <w:rsid w:val="350D6881"/>
    <w:rsid w:val="36D93C07"/>
    <w:rsid w:val="3C36353F"/>
    <w:rsid w:val="44C70D28"/>
    <w:rsid w:val="45C91867"/>
    <w:rsid w:val="478B0E13"/>
    <w:rsid w:val="52051918"/>
    <w:rsid w:val="522B6288"/>
    <w:rsid w:val="5363569C"/>
    <w:rsid w:val="54B7056E"/>
    <w:rsid w:val="5BB11DA5"/>
    <w:rsid w:val="5CEB3863"/>
    <w:rsid w:val="69797C2C"/>
    <w:rsid w:val="6C3D32C2"/>
    <w:rsid w:val="710F58E4"/>
    <w:rsid w:val="7416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customStyle="1" w:styleId="13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2019-09-26T07:04:19Z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