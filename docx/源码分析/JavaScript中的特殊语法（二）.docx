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Angular读书笔记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之JavaScript中的特殊语法（二）</w:t>
      </w:r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JavaScript中的特殊语法（二）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(tView.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preOrderCheckHooks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|| (tView.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preOrderCheckHooks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[])).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(nodeIndex)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(isNullOrUndefined(tView.preOrderCheckHooks))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tView.preOrderCheckHooks = [];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tView.preOrderCheckHooks.push(nodeIndex);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评语：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简洁的代码源自对TypeScript编译原理的深入理解，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类似于Java short-circuit evaluation.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{onChanges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onInit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doCheck} = directiveDef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onChanges = directiveDef.onChanges;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onInit = directiveDef.onInit;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doCheck = directiveDef.doCheck;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评语：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简介的代码源自对JavaScript解释器的深入理解，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取巧的写法.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5" w:lineRule="atLeast"/>
        <w:ind w:left="420" w:leftChars="0" w:right="0" w:firstLine="420" w:firstLineChars="0"/>
        <w:rPr>
          <w:rFonts w:hint="default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Destructuring assignment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"https://developer.mozilla.org/en-US/docs/Web/JavaScript/Reference/Operators/Destructuring_assignment"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https://developer.mozilla.org/en-US/docs/Web/JavaScript/Reference/Operators/Destructuring_assignment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将在ES2019 Proposal中介绍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可用于交换变量的值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 = b;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a;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c;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null; //gc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以上代码可以简写为：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[a, b] = [b, a]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74A01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23E5E5B"/>
    <w:rsid w:val="0A023B2B"/>
    <w:rsid w:val="0F993483"/>
    <w:rsid w:val="104E5637"/>
    <w:rsid w:val="164A1293"/>
    <w:rsid w:val="19A66F8E"/>
    <w:rsid w:val="1A805FE0"/>
    <w:rsid w:val="1A9D34F8"/>
    <w:rsid w:val="1C1E6ED0"/>
    <w:rsid w:val="21A323B3"/>
    <w:rsid w:val="248E3C4B"/>
    <w:rsid w:val="25322A59"/>
    <w:rsid w:val="268752E7"/>
    <w:rsid w:val="29340E31"/>
    <w:rsid w:val="2E021B28"/>
    <w:rsid w:val="35044624"/>
    <w:rsid w:val="350D6881"/>
    <w:rsid w:val="36D93C07"/>
    <w:rsid w:val="37977656"/>
    <w:rsid w:val="3B126657"/>
    <w:rsid w:val="3C36353F"/>
    <w:rsid w:val="3D0F2118"/>
    <w:rsid w:val="42D30566"/>
    <w:rsid w:val="44691DCE"/>
    <w:rsid w:val="44C70D28"/>
    <w:rsid w:val="45C91867"/>
    <w:rsid w:val="48584742"/>
    <w:rsid w:val="4A9125EC"/>
    <w:rsid w:val="4BF91AEA"/>
    <w:rsid w:val="52051918"/>
    <w:rsid w:val="522B6288"/>
    <w:rsid w:val="5363569C"/>
    <w:rsid w:val="54161C37"/>
    <w:rsid w:val="54B7056E"/>
    <w:rsid w:val="555E2ADA"/>
    <w:rsid w:val="55997DAD"/>
    <w:rsid w:val="56E03957"/>
    <w:rsid w:val="58EF4793"/>
    <w:rsid w:val="5BB11DA5"/>
    <w:rsid w:val="5C2C59F6"/>
    <w:rsid w:val="5CEB3863"/>
    <w:rsid w:val="5F480BC0"/>
    <w:rsid w:val="60A846D0"/>
    <w:rsid w:val="614B732E"/>
    <w:rsid w:val="66D218EF"/>
    <w:rsid w:val="69797C2C"/>
    <w:rsid w:val="6A4604D8"/>
    <w:rsid w:val="6B001ADC"/>
    <w:rsid w:val="6C044CCD"/>
    <w:rsid w:val="6C3D32C2"/>
    <w:rsid w:val="6F3E3BAA"/>
    <w:rsid w:val="70940158"/>
    <w:rsid w:val="710F58E4"/>
    <w:rsid w:val="720A660F"/>
    <w:rsid w:val="73BF2634"/>
    <w:rsid w:val="741671A1"/>
    <w:rsid w:val="769502A4"/>
    <w:rsid w:val="77A80046"/>
    <w:rsid w:val="78A742A5"/>
    <w:rsid w:val="790E09EC"/>
    <w:rsid w:val="7B5A6CB6"/>
    <w:rsid w:val="7D333499"/>
    <w:rsid w:val="7E18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2019-11-07T09:33:04Z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