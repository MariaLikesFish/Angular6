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Angular读书笔记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之JavaScript中的浅拷贝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JavaScript中的浅拷贝</w:t>
      </w: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典型的面向对象的语言中，如java，都存在类（class）的概念，类就是对象的模板，对象就是类的实例。但是在Javascript语言体系中，是不存在类（Class）的概念的，javascript中不是基于‘类的'，而是通过构造函数（constructor）和原型链（prototype chains）实现的。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原型链（prototype chains）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对象的属性和方法，有可能是定义在自身，也有可能是定义在它的原型对象。由于原型对象本身对于对象实例来说也是对象，它也有自己的原型，所以形成了一条原型链（prototype chain）。比如，a对象是b对象的原型，b对象是c对象的原型，以此类推。所有一切的对象的原型顶端，都是Object.prototype，即Object构造函数的prototype属性指向的那个对象。 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JavaScript中的浅拷贝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1.带原型的浅拷贝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mBasicInfo = Object.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getPrototypeOf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basicInfo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getOwnPropertyDescriptors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basicInfo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2.无原型的浅拷贝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mBasicInfo: BasicInfoFull = &lt;BasicInfoFull&gt;JSON.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(JSON.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basicInfo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p.s. JavaScript中完全意义上的深拷贝需要打开循环引用，算法复杂度高，故不常用.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74A01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A023B2B"/>
    <w:rsid w:val="0F993483"/>
    <w:rsid w:val="104E5637"/>
    <w:rsid w:val="19A66F8E"/>
    <w:rsid w:val="1A805FE0"/>
    <w:rsid w:val="1A9D34F8"/>
    <w:rsid w:val="1C1E6ED0"/>
    <w:rsid w:val="21A323B3"/>
    <w:rsid w:val="25322A59"/>
    <w:rsid w:val="2E021B28"/>
    <w:rsid w:val="35044624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161C37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97C2C"/>
    <w:rsid w:val="6A4604D8"/>
    <w:rsid w:val="6C044CCD"/>
    <w:rsid w:val="6C3D32C2"/>
    <w:rsid w:val="6F3E3BAA"/>
    <w:rsid w:val="70940158"/>
    <w:rsid w:val="710F58E4"/>
    <w:rsid w:val="720A660F"/>
    <w:rsid w:val="741671A1"/>
    <w:rsid w:val="77A80046"/>
    <w:rsid w:val="78A742A5"/>
    <w:rsid w:val="790E09EC"/>
    <w:rsid w:val="7B5A6CB6"/>
    <w:rsid w:val="7D333499"/>
    <w:rsid w:val="7E18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2019-10-30T01:10:12Z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