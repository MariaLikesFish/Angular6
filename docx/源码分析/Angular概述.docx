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Angular读书笔记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之Angular概述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Angular概述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什么是Angular？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Angular是一个前端框架。初代类似jQuery，是一个纯JS库，名字叫AngularJS。二代借鉴面向组件编程、Spring后端框架，是一个基于TypeScript的前端框架，叫做Angular2（Angular6、7、8只是它的版本号，统称Angular2）。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Angular初代和二代有什么不同？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初代提出了指令（Directive）的概念，对于前端开发具有划时代的意义。Angular第一次将面向组件的程序设计引进前端开发流程，相比于jQuery面向对象程序设计（20世纪70年代在学术界提出）模式，又向前演进了20年（2 decade forward）。Angular2继承了初代指令的概念（这也说明这一概念被开发人员接纳），并将其扩展为Component（构件），以实现视图与控制器的统一。Angular2将初代中内置的编译器单独提出，成为独立的编程语言TypeScript。这是二代Angular最重要的改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Angular有哪些特性？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Angular具有三个最重要的特性：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数据绑定（data binding）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依赖注入（dependency injection）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指令（directive）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也可以说，如果一个框架实现了以上三个特性；那么，它就可以成为@angular/core的替代品。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什么是指令？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“指令”这个概念并不容易理解，因为它与“可燃物”一样，是一个抽象的集合概念。指令这个概念是对以下四种设计的抽象集合：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自定义HTML标签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自定义标签属性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自定义CSS类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*自定义注释（不常用）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Angular2核心库主要围绕怎样实现指令的解析与渲染展开。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F993483"/>
    <w:rsid w:val="104E5637"/>
    <w:rsid w:val="1A9D34F8"/>
    <w:rsid w:val="1C1E6ED0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2019-10-21T06:40:12Z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