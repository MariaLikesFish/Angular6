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之关键字declare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Angular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6.1.5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2.7.2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declare是TypeScript关键字。其作用为声明外部JavaScript库中定义的函数，类似于C中的函数头。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比如在公式编辑器中需要调用原生JavaScript方法选取文本域中的一段文字，如下例示：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item.component.ts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declare function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selectText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(element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stopIndex)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index.html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&lt;script&gt;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A9B7C6"/>
          <w:sz w:val="18"/>
          <w:szCs w:val="18"/>
          <w:shd w:val="clear" w:fill="232525"/>
          <w:lang w:val="en-US" w:eastAsia="zh-CN"/>
        </w:rPr>
        <w:t>...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32525"/>
        </w:rPr>
        <w:t>selectText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(textbox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startIndex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stopIndex)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(textbox.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32525"/>
        </w:rPr>
        <w:t>setSelectionRange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 xml:space="preserve">            textbox.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32525"/>
        </w:rPr>
        <w:t>setSelectionRange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(startIndex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stopIndex)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(textbox.createTextRange)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range = textbox.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32525"/>
        </w:rPr>
        <w:t>createTextRange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range.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32525"/>
        </w:rPr>
        <w:t>collapse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range.moveStart(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'character'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startIndex)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range.moveEnd(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'character'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stopIndex - startIndex)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range.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 xml:space="preserve">        textbox.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32525"/>
        </w:rPr>
        <w:t>focus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br w:type="textWrapping"/>
      </w:r>
      <w:r>
        <w:rPr>
          <w:rFonts w:hint="eastAsia" w:cs="宋体"/>
          <w:color w:val="A9B7C6"/>
          <w:sz w:val="18"/>
          <w:szCs w:val="18"/>
          <w:shd w:val="clear" w:fill="232525"/>
          <w:lang w:val="en-US" w:eastAsia="zh-CN"/>
        </w:rPr>
        <w:t xml:space="preserve">    ...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&lt;/script&gt;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D5C28B4"/>
    <w:rsid w:val="0E5B07C4"/>
    <w:rsid w:val="0F993483"/>
    <w:rsid w:val="104E5637"/>
    <w:rsid w:val="1A9D34F8"/>
    <w:rsid w:val="1B225D12"/>
    <w:rsid w:val="1BCC62EB"/>
    <w:rsid w:val="1C1E6ED0"/>
    <w:rsid w:val="200C6A14"/>
    <w:rsid w:val="229B2FC9"/>
    <w:rsid w:val="24C259A5"/>
    <w:rsid w:val="2D8819AE"/>
    <w:rsid w:val="2E2014AB"/>
    <w:rsid w:val="350D6881"/>
    <w:rsid w:val="35FA3181"/>
    <w:rsid w:val="36D93C07"/>
    <w:rsid w:val="3A1259EF"/>
    <w:rsid w:val="3C36353F"/>
    <w:rsid w:val="3E4A0526"/>
    <w:rsid w:val="40FF53B1"/>
    <w:rsid w:val="44C70D28"/>
    <w:rsid w:val="45C91867"/>
    <w:rsid w:val="49496091"/>
    <w:rsid w:val="4979679F"/>
    <w:rsid w:val="4BA52E52"/>
    <w:rsid w:val="4DA770B0"/>
    <w:rsid w:val="4F08212F"/>
    <w:rsid w:val="4F496A2D"/>
    <w:rsid w:val="52051918"/>
    <w:rsid w:val="522B6288"/>
    <w:rsid w:val="5363569C"/>
    <w:rsid w:val="54B7056E"/>
    <w:rsid w:val="55736F5C"/>
    <w:rsid w:val="5BB11DA5"/>
    <w:rsid w:val="5CEB3863"/>
    <w:rsid w:val="5E5D7BC9"/>
    <w:rsid w:val="60A44296"/>
    <w:rsid w:val="61DA5812"/>
    <w:rsid w:val="69797C2C"/>
    <w:rsid w:val="6C3D32C2"/>
    <w:rsid w:val="6D957EFF"/>
    <w:rsid w:val="6F5E4934"/>
    <w:rsid w:val="710F58E4"/>
    <w:rsid w:val="71A24D37"/>
    <w:rsid w:val="72DD2EB0"/>
    <w:rsid w:val="741671A1"/>
    <w:rsid w:val="759864D7"/>
    <w:rsid w:val="7676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2019-10-14T07:12:04Z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