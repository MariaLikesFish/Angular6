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之MyBatis动态SQL处理过程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MyBatis本质上是一个数据库中间件，重点是模板引擎。了解MyBatis动态SQL处理流程有助于避开书写Mapper中的一些错误。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按处理流程顺序列举如下：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处理selectKey标签 SelectKey需要注意order属性，像MySQL一类支持自动增长类型的数据库中，order需要设置为after才会取到正确的值，像Oracle这样取序列的情况，需要设置为before。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替换${}变量 迭代解析SQL节点，将context中键值对的值替换${}中的变量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处理标签 依次处理以下标签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替换#{}变量 不经过jdbc关系映射，直接替换进SQL Context。可使用内部变量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_parameter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_databaseId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遍历AST 送入SQLSession中执行，并完成后续resultMap流程（包括嵌套映射）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EF45A38"/>
    <w:rsid w:val="0F5B418E"/>
    <w:rsid w:val="0F993483"/>
    <w:rsid w:val="104E5637"/>
    <w:rsid w:val="13481EDC"/>
    <w:rsid w:val="18B93456"/>
    <w:rsid w:val="19FF13D4"/>
    <w:rsid w:val="1A9D34F8"/>
    <w:rsid w:val="1C1E6ED0"/>
    <w:rsid w:val="204400E9"/>
    <w:rsid w:val="204A5A1E"/>
    <w:rsid w:val="23FB32B7"/>
    <w:rsid w:val="25322A59"/>
    <w:rsid w:val="27347E90"/>
    <w:rsid w:val="2B904445"/>
    <w:rsid w:val="2E021B28"/>
    <w:rsid w:val="30357D31"/>
    <w:rsid w:val="31CE27F5"/>
    <w:rsid w:val="350D6881"/>
    <w:rsid w:val="36D93C07"/>
    <w:rsid w:val="3B126657"/>
    <w:rsid w:val="3C36353F"/>
    <w:rsid w:val="3D0F2118"/>
    <w:rsid w:val="40583A7D"/>
    <w:rsid w:val="411009FA"/>
    <w:rsid w:val="42171D20"/>
    <w:rsid w:val="42D30566"/>
    <w:rsid w:val="44691DCE"/>
    <w:rsid w:val="44C70D28"/>
    <w:rsid w:val="44EB7853"/>
    <w:rsid w:val="45C91867"/>
    <w:rsid w:val="48584742"/>
    <w:rsid w:val="4A9125EC"/>
    <w:rsid w:val="4AF574A6"/>
    <w:rsid w:val="4BF91AEA"/>
    <w:rsid w:val="4CD61ADD"/>
    <w:rsid w:val="50C7273A"/>
    <w:rsid w:val="52051918"/>
    <w:rsid w:val="522B6288"/>
    <w:rsid w:val="52C53403"/>
    <w:rsid w:val="5363569C"/>
    <w:rsid w:val="54B7056E"/>
    <w:rsid w:val="553C5AE3"/>
    <w:rsid w:val="55997DAD"/>
    <w:rsid w:val="56AC351A"/>
    <w:rsid w:val="56E03957"/>
    <w:rsid w:val="5A965618"/>
    <w:rsid w:val="5AEB10BA"/>
    <w:rsid w:val="5BB11DA5"/>
    <w:rsid w:val="5CEB3863"/>
    <w:rsid w:val="5D512359"/>
    <w:rsid w:val="5DC759C4"/>
    <w:rsid w:val="5E3A026A"/>
    <w:rsid w:val="5F0B7F03"/>
    <w:rsid w:val="5F480BC0"/>
    <w:rsid w:val="60A846D0"/>
    <w:rsid w:val="60B262FA"/>
    <w:rsid w:val="614B732E"/>
    <w:rsid w:val="62DF381F"/>
    <w:rsid w:val="63E550CA"/>
    <w:rsid w:val="64CE49A5"/>
    <w:rsid w:val="6527453F"/>
    <w:rsid w:val="66D218EF"/>
    <w:rsid w:val="69356D63"/>
    <w:rsid w:val="69797C2C"/>
    <w:rsid w:val="6C044CCD"/>
    <w:rsid w:val="6C3D32C2"/>
    <w:rsid w:val="6F3D60E4"/>
    <w:rsid w:val="6F3E3BAA"/>
    <w:rsid w:val="6F877FC4"/>
    <w:rsid w:val="70940158"/>
    <w:rsid w:val="710F58E4"/>
    <w:rsid w:val="720A660F"/>
    <w:rsid w:val="73097E9C"/>
    <w:rsid w:val="741671A1"/>
    <w:rsid w:val="74D02D9A"/>
    <w:rsid w:val="77A80046"/>
    <w:rsid w:val="784E5DC9"/>
    <w:rsid w:val="78EB6BB5"/>
    <w:rsid w:val="7B5A6CB6"/>
    <w:rsid w:val="7D333499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2019-12-13T08:42:35Z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