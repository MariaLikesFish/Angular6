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运维养成记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之记一次镜像调试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项目组采用Windows、Red Hat Linux之间的多级“串流”访问远程虚机，在调试镜像的过程中报以下错误：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Error: Unable to access jar file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/home/run.sh: unable to find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/home/project\r is not a directory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shell脚本空行处报错误【2】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在shell脚本每行命令结尾添加“；”强制截断后，逻辑正常进行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简要分析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这是由不可见字符“\r”导致的。当Windows Terminal中键入“Enter”时，串流不可见字符串“\r\n”至Linux Terminal。Linux Terminal识别“\n”为换行符，残留的不可见字符“\r”则跟随在每行命令结尾。而且，在shell报错时，并不会打印控制字符。从而出现这种常见的“幽灵报错”现象。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使用sed、awk过滤掉控制字符“\r”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run.sh |sed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s/\r//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 out.sh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out.sh run.sh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EB30"/>
    <w:multiLevelType w:val="singleLevel"/>
    <w:tmpl w:val="1D3EEB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86393F"/>
    <w:multiLevelType w:val="singleLevel"/>
    <w:tmpl w:val="2386393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7977DE"/>
    <w:rsid w:val="045C2C0D"/>
    <w:rsid w:val="046E704E"/>
    <w:rsid w:val="057110D1"/>
    <w:rsid w:val="07414093"/>
    <w:rsid w:val="0810107D"/>
    <w:rsid w:val="0A113C0C"/>
    <w:rsid w:val="0DC34036"/>
    <w:rsid w:val="0DE75896"/>
    <w:rsid w:val="0F5B418E"/>
    <w:rsid w:val="0F993483"/>
    <w:rsid w:val="100B1C28"/>
    <w:rsid w:val="104E5637"/>
    <w:rsid w:val="128F0FB8"/>
    <w:rsid w:val="13447D67"/>
    <w:rsid w:val="153452CB"/>
    <w:rsid w:val="15920F76"/>
    <w:rsid w:val="18C913FB"/>
    <w:rsid w:val="19283DEC"/>
    <w:rsid w:val="19924B6F"/>
    <w:rsid w:val="1A3D7D68"/>
    <w:rsid w:val="1A9D34F8"/>
    <w:rsid w:val="1B907B6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23D6B48"/>
    <w:rsid w:val="23682E5E"/>
    <w:rsid w:val="25322A59"/>
    <w:rsid w:val="27347E90"/>
    <w:rsid w:val="278D2BD6"/>
    <w:rsid w:val="27DC0F7F"/>
    <w:rsid w:val="2CCA71D2"/>
    <w:rsid w:val="2E021B28"/>
    <w:rsid w:val="302A0F9E"/>
    <w:rsid w:val="30802C76"/>
    <w:rsid w:val="31D0644D"/>
    <w:rsid w:val="339E2E56"/>
    <w:rsid w:val="350D6881"/>
    <w:rsid w:val="35DB49A0"/>
    <w:rsid w:val="36D8000A"/>
    <w:rsid w:val="36D93C07"/>
    <w:rsid w:val="3B126657"/>
    <w:rsid w:val="3C36353F"/>
    <w:rsid w:val="3D0F2118"/>
    <w:rsid w:val="3EF70400"/>
    <w:rsid w:val="41950263"/>
    <w:rsid w:val="42171D20"/>
    <w:rsid w:val="42D30566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4E597CFA"/>
    <w:rsid w:val="50113558"/>
    <w:rsid w:val="50C7273A"/>
    <w:rsid w:val="51A52F3A"/>
    <w:rsid w:val="52051918"/>
    <w:rsid w:val="522B6288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136E0F"/>
    <w:rsid w:val="614B732E"/>
    <w:rsid w:val="64B26E79"/>
    <w:rsid w:val="6527453F"/>
    <w:rsid w:val="66D218EF"/>
    <w:rsid w:val="66F624CD"/>
    <w:rsid w:val="69356D63"/>
    <w:rsid w:val="69797C2C"/>
    <w:rsid w:val="69E90257"/>
    <w:rsid w:val="6A6846D0"/>
    <w:rsid w:val="6BDB2A3D"/>
    <w:rsid w:val="6C044CCD"/>
    <w:rsid w:val="6C3D32C2"/>
    <w:rsid w:val="6DFC22E3"/>
    <w:rsid w:val="6E8719F7"/>
    <w:rsid w:val="6F3D60E4"/>
    <w:rsid w:val="6F3E3BAA"/>
    <w:rsid w:val="70940158"/>
    <w:rsid w:val="710F58E4"/>
    <w:rsid w:val="720A660F"/>
    <w:rsid w:val="722A61AD"/>
    <w:rsid w:val="72EB6C31"/>
    <w:rsid w:val="73097E9C"/>
    <w:rsid w:val="741671A1"/>
    <w:rsid w:val="74D02D9A"/>
    <w:rsid w:val="77971FA1"/>
    <w:rsid w:val="77A80046"/>
    <w:rsid w:val="786639A5"/>
    <w:rsid w:val="78EB6BB5"/>
    <w:rsid w:val="7B5A6CB6"/>
    <w:rsid w:val="7D235416"/>
    <w:rsid w:val="7D333499"/>
    <w:rsid w:val="7D99387E"/>
    <w:rsid w:val="7FE20D94"/>
    <w:rsid w:val="7FF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2020-05-12T02:30:35Z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