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之正则表达式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JavaScript语言特性——正则表达式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命名捕获组（Named Capture Groups）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带编号的捕获组使您可以引用正则表达式匹配的字符串的某些部分。 每个捕获组都分配有一个唯一的编号，并且可以使用该编号进行引用，但这会使正则表达式难以理解和重构。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Numbered capture groups allow one to refer to certain portions of a string that a regular expression matches. Each capture group is assigned a unique number and can be referenced using that number, but this can make a regular expression hard to grasp and refactor.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正向断言（Lookahead Assertions）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反向断言（Lookbehind Assertions）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正向断言的意思是：当前位置后面的字符串应该满足断言，但是并不捕获。反向断言和正向断言的行为一样，只是方向相反。在当前的 JavaScript 正则表达式版本中，只支持正向断言。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double"/>
          <w:lang w:val="en-US" w:eastAsia="zh-CN"/>
        </w:rPr>
      </w:pPr>
      <w:r>
        <w:rPr>
          <w:rFonts w:hint="eastAsia"/>
          <w:u w:val="double"/>
          <w:lang w:val="en-US" w:eastAsia="zh-CN"/>
        </w:rPr>
        <w:t>Match Indices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re1 = /a+(?&lt;Z&gt;z)?/;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indices are relative to start of the input string: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s1 = "xaaaz";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m1 = re1.exec(s1);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m1.indices[0][0] ===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m1.indices[0][1] ===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s1.slice(...m1.indices[0]) === "aaaz";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String.prototype.matchAll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String.prototype.replaceAll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当前，不使用全局正则表达式无法替换字符串中子字符串的所有实例。 与字符串参数一起使用时，String.prototype.replace仅影响首次出现。 有很多证据表明开发人员正在尝试在JS中执行此操作-请以成千上万的票数查看StackOverflow问题。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Currently there is no way to replace all instances of a substring in a string without use of a global regexp. String.prototype.replace only affects the first occurrence when used with a string argument. There is a lot of evidence that developers are trying to do this in JS — see the StackOverflow question with thousands of votes.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A9D34F8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3DD6446A"/>
    <w:rsid w:val="42D30566"/>
    <w:rsid w:val="44691DCE"/>
    <w:rsid w:val="44C70D28"/>
    <w:rsid w:val="45C91867"/>
    <w:rsid w:val="48584742"/>
    <w:rsid w:val="4A9125EC"/>
    <w:rsid w:val="4BF91AEA"/>
    <w:rsid w:val="4EBF16E0"/>
    <w:rsid w:val="52051918"/>
    <w:rsid w:val="522B6288"/>
    <w:rsid w:val="5363569C"/>
    <w:rsid w:val="54B7056E"/>
    <w:rsid w:val="554B592F"/>
    <w:rsid w:val="55997DAD"/>
    <w:rsid w:val="56E03957"/>
    <w:rsid w:val="5BB11DA5"/>
    <w:rsid w:val="5CEB3863"/>
    <w:rsid w:val="5F0E22E8"/>
    <w:rsid w:val="5F480BC0"/>
    <w:rsid w:val="60A846D0"/>
    <w:rsid w:val="614B732E"/>
    <w:rsid w:val="65073460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2019-11-12T09:25:48Z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