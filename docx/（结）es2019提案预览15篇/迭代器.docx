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之迭代器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JavaScript语言特性——迭代器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"https://github.com/tc39/proposal-iterator-helpers"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https://github.com/tc39/proposal-iterator-helpers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JavaScript新特性——Object与Array??相互转换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"https://github.com/tc39/proposal-object-map"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https://github.com/tc39/proposal-object-map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eastAsia"/>
          <w:u w:val="double"/>
          <w:lang w:val="en-US" w:eastAsia="zh-CN"/>
        </w:rPr>
        <w:t>迭代器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处理集合中的每个项是很常见的操作。JavaScript 提供了许多迭代集合的方法，从简单的 for 循环到 map() 和 filter()。迭代器和生成器将迭代的概念直接带入核心语言，并提供了一种机制来自定义 for...of 循环的行为。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JavaScript 中，迭代器是一个对象，它定义一个序列，并在终止时可能返回一个返回值。 更具体地说，迭代器是通过使用 next() 方法实现 Iterator protocol 的任何一个对象，该方法返回具有两个属性的对象： value，这是序列中的 next 值；和 done ，如果已经迭代到序列中的最后一个值，则它为 true 。如果 value 和 done 一起存在，则它是迭代器的返回值。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JS中有哪些</w:t>
      </w:r>
      <w:r>
        <w:rPr>
          <w:rFonts w:hint="eastAsia"/>
          <w:u w:val="double"/>
          <w:lang w:val="en-US" w:eastAsia="zh-CN"/>
        </w:rPr>
        <w:t>iterator helper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forEach迭代器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every迭代器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some迭代器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reduce迭代器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map迭代器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fiter迭代器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怎样使用iterator helper？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this.kpis.map(kpi=&gt;{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kpi: kpi.name,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location: this.selectedPo.shortName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这个提案讲了什么？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这个提案建议将Python、Rust中的迭代器引进JS中，如flatMap、findMap、filterMap等。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u w:val="double"/>
          <w:lang w:val="en-US" w:eastAsia="zh-CN"/>
        </w:rPr>
        <w:t>Making mapping over Objects more concise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该特性建议JavaScript支持Object与Array类型的相互转换。这样做的优势在于：Object对象可以充分使用丰富的iterator helper函数，示例如下：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Utility method to get an iterator on an Object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Iterator.from(obj)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Standard `map` function that operates on iterables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.map(([key, value]) =&gt; [transform(key), transform(value)])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Collect the iterable data back into an Object, specifying key and value selectors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.toObject(([key]) =&gt; key, ([, value]) =&gt; 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Note</w:t>
      </w:r>
      <w:r>
        <w:rPr>
          <w:rFonts w:hint="eastAsia"/>
          <w:lang w:val="en-US" w:eastAsia="zh-CN"/>
        </w:rPr>
        <w:t xml:space="preserve"> 这里改为JSON类型可能更为合适.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8C221E7"/>
    <w:rsid w:val="0F5B418E"/>
    <w:rsid w:val="0F684CE8"/>
    <w:rsid w:val="0F993483"/>
    <w:rsid w:val="0FE23332"/>
    <w:rsid w:val="104E5637"/>
    <w:rsid w:val="1A9D34F8"/>
    <w:rsid w:val="1C1E6ED0"/>
    <w:rsid w:val="204A5A1E"/>
    <w:rsid w:val="23C21C1E"/>
    <w:rsid w:val="25322A59"/>
    <w:rsid w:val="2E021B28"/>
    <w:rsid w:val="350D6881"/>
    <w:rsid w:val="36D93C07"/>
    <w:rsid w:val="3B126657"/>
    <w:rsid w:val="3C36353F"/>
    <w:rsid w:val="3D0F2118"/>
    <w:rsid w:val="3E925E26"/>
    <w:rsid w:val="42B510B0"/>
    <w:rsid w:val="42D30566"/>
    <w:rsid w:val="44691DCE"/>
    <w:rsid w:val="44C70D28"/>
    <w:rsid w:val="45C91867"/>
    <w:rsid w:val="48584742"/>
    <w:rsid w:val="4A9125EC"/>
    <w:rsid w:val="4BF91AEA"/>
    <w:rsid w:val="4F5C6E5B"/>
    <w:rsid w:val="52051918"/>
    <w:rsid w:val="522B6288"/>
    <w:rsid w:val="5363569C"/>
    <w:rsid w:val="54B7056E"/>
    <w:rsid w:val="55997DAD"/>
    <w:rsid w:val="56E03957"/>
    <w:rsid w:val="5BB11DA5"/>
    <w:rsid w:val="5CD01674"/>
    <w:rsid w:val="5CEB3863"/>
    <w:rsid w:val="5F480BC0"/>
    <w:rsid w:val="60A846D0"/>
    <w:rsid w:val="614B732E"/>
    <w:rsid w:val="66D218EF"/>
    <w:rsid w:val="69797C2C"/>
    <w:rsid w:val="6C044CCD"/>
    <w:rsid w:val="6C090740"/>
    <w:rsid w:val="6C3D32C2"/>
    <w:rsid w:val="6F3E3BAA"/>
    <w:rsid w:val="70940158"/>
    <w:rsid w:val="710F58E4"/>
    <w:rsid w:val="720A660F"/>
    <w:rsid w:val="72F9397E"/>
    <w:rsid w:val="741671A1"/>
    <w:rsid w:val="769C6210"/>
    <w:rsid w:val="77A80046"/>
    <w:rsid w:val="792E27A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2019-11-15T01:54:07Z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