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Web辅助工具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之小辣椒Lombok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J2EE框架已经逐渐被Spring全家桶取代，但是其中Java Bean的概念被延续下来。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Bean中的构造器、Getter、Setter方法是常见的垃圾代码，维护比较繁琐。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 Lombok小辣椒应运而生。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@Getter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注解：生成Getter方法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@Setter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注解：生成Setter方法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@AllArgsConstructor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注解：生成全参构造器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@Accessors(chain = true)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注解：支持链式调用（函数式编程）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@Getter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@Setter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@Accessors(chain = true)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GenericAnimalEvent extends ApplicationEvent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title;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content;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GenericAnimalEvent(Object source)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super(source);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GenericAnimalEvent(this)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.setContent("It s time to feed your animal.")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.setTitle("Tip")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@Accessors(chain = true)注解支持函数式编程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A733F"/>
    <w:multiLevelType w:val="singleLevel"/>
    <w:tmpl w:val="735A7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7474CE"/>
    <w:rsid w:val="02C1222C"/>
    <w:rsid w:val="0D5C28B4"/>
    <w:rsid w:val="0E5B07C4"/>
    <w:rsid w:val="0E750A0A"/>
    <w:rsid w:val="0EB770F8"/>
    <w:rsid w:val="0F993483"/>
    <w:rsid w:val="104E5637"/>
    <w:rsid w:val="122343E0"/>
    <w:rsid w:val="15845638"/>
    <w:rsid w:val="17F26C58"/>
    <w:rsid w:val="18BB1C44"/>
    <w:rsid w:val="19405EDF"/>
    <w:rsid w:val="1A9D34F8"/>
    <w:rsid w:val="1B225D12"/>
    <w:rsid w:val="1BCC62EB"/>
    <w:rsid w:val="1C1E6ED0"/>
    <w:rsid w:val="1DE75AEA"/>
    <w:rsid w:val="200C6A14"/>
    <w:rsid w:val="210165EE"/>
    <w:rsid w:val="229B2FC9"/>
    <w:rsid w:val="24C259A5"/>
    <w:rsid w:val="27330FCD"/>
    <w:rsid w:val="28253BE7"/>
    <w:rsid w:val="2AFB0B25"/>
    <w:rsid w:val="2D8819AE"/>
    <w:rsid w:val="2E2014AB"/>
    <w:rsid w:val="2EA92ADE"/>
    <w:rsid w:val="2EC74F6A"/>
    <w:rsid w:val="350D6881"/>
    <w:rsid w:val="35FA3181"/>
    <w:rsid w:val="36D93C07"/>
    <w:rsid w:val="374301F3"/>
    <w:rsid w:val="3C36353F"/>
    <w:rsid w:val="3D503EE2"/>
    <w:rsid w:val="3E4A0526"/>
    <w:rsid w:val="3FA00F7A"/>
    <w:rsid w:val="40FF53B1"/>
    <w:rsid w:val="42D74A06"/>
    <w:rsid w:val="44C70D28"/>
    <w:rsid w:val="45C91867"/>
    <w:rsid w:val="484D2931"/>
    <w:rsid w:val="49496091"/>
    <w:rsid w:val="4979679F"/>
    <w:rsid w:val="49933320"/>
    <w:rsid w:val="4B835EA9"/>
    <w:rsid w:val="4BA52E52"/>
    <w:rsid w:val="4F08212F"/>
    <w:rsid w:val="4F496A2D"/>
    <w:rsid w:val="4F5E2E3D"/>
    <w:rsid w:val="50B43095"/>
    <w:rsid w:val="50C60D55"/>
    <w:rsid w:val="52051918"/>
    <w:rsid w:val="522B6288"/>
    <w:rsid w:val="5363569C"/>
    <w:rsid w:val="536D2906"/>
    <w:rsid w:val="54B7056E"/>
    <w:rsid w:val="55736F5C"/>
    <w:rsid w:val="5A8B330C"/>
    <w:rsid w:val="5BB11DA5"/>
    <w:rsid w:val="5CEB3863"/>
    <w:rsid w:val="5E5D7BC9"/>
    <w:rsid w:val="624702D1"/>
    <w:rsid w:val="69797C2C"/>
    <w:rsid w:val="69861A25"/>
    <w:rsid w:val="69E0341C"/>
    <w:rsid w:val="6A0D0E9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AD43091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2020-05-05T02:28:54Z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