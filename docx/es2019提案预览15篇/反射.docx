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ES2019提案预览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之反射</w:t>
      </w:r>
      <w:bookmarkStart w:id="0" w:name="_GoBack"/>
      <w:bookmarkEnd w:id="0"/>
    </w:p>
    <w:p>
      <w:pPr>
        <w:numPr>
          <w:ilvl w:val="-3"/>
          <w:numId w:val="0"/>
        </w:numPr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摘要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JavaScript语言特性——代理、反射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"https://github.com/caitp/TC39-Proposals/blob/master/tc39-reflect-isconstructor-iscallable.md"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https://github.com/caitp/TC39-Proposals/blob/master/tc39-reflect-isconstructor-iscallable.md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正文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什么是反射？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反射机制指的是程序在运行时能够获取自身的信息。例如一个对象能够在运行时知道自己有哪些方法和属性。ES6新标准中Reflect类定义了以下静态方法：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Reflect.apply()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Reflect.construct()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Reflect.defineProperty()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Reflect.deleteProperty()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Reflect.get()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Reflect.getOwnPropertyDescriptors()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Reflect.getPrototypeOf()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Reflect.has()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Reflect.isExtensible()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Reflect.ownKeys()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Reflect.set()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Reflect.setPrototypeOf()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F5B418E"/>
    <w:rsid w:val="0F993483"/>
    <w:rsid w:val="104E5637"/>
    <w:rsid w:val="1A9D34F8"/>
    <w:rsid w:val="1C1E6ED0"/>
    <w:rsid w:val="204400E9"/>
    <w:rsid w:val="204A5A1E"/>
    <w:rsid w:val="25322A59"/>
    <w:rsid w:val="27347E90"/>
    <w:rsid w:val="2E021B28"/>
    <w:rsid w:val="350D6881"/>
    <w:rsid w:val="36D93C07"/>
    <w:rsid w:val="3B126657"/>
    <w:rsid w:val="3C36353F"/>
    <w:rsid w:val="3D0F2118"/>
    <w:rsid w:val="42D30566"/>
    <w:rsid w:val="44691DCE"/>
    <w:rsid w:val="44C70D28"/>
    <w:rsid w:val="45C91867"/>
    <w:rsid w:val="48584742"/>
    <w:rsid w:val="4A9125EC"/>
    <w:rsid w:val="4BF91AEA"/>
    <w:rsid w:val="50C7273A"/>
    <w:rsid w:val="52051918"/>
    <w:rsid w:val="522B6288"/>
    <w:rsid w:val="5363569C"/>
    <w:rsid w:val="54B7056E"/>
    <w:rsid w:val="55997DAD"/>
    <w:rsid w:val="56E03957"/>
    <w:rsid w:val="5BB11DA5"/>
    <w:rsid w:val="5CEB3863"/>
    <w:rsid w:val="5D512359"/>
    <w:rsid w:val="5DC759C4"/>
    <w:rsid w:val="5F480BC0"/>
    <w:rsid w:val="60A846D0"/>
    <w:rsid w:val="60B262FA"/>
    <w:rsid w:val="614B732E"/>
    <w:rsid w:val="6527453F"/>
    <w:rsid w:val="66D218EF"/>
    <w:rsid w:val="69797C2C"/>
    <w:rsid w:val="6C044CCD"/>
    <w:rsid w:val="6C3D32C2"/>
    <w:rsid w:val="6F3D60E4"/>
    <w:rsid w:val="6F3E3BAA"/>
    <w:rsid w:val="70940158"/>
    <w:rsid w:val="710F58E4"/>
    <w:rsid w:val="720A660F"/>
    <w:rsid w:val="73097E9C"/>
    <w:rsid w:val="741671A1"/>
    <w:rsid w:val="74D02D9A"/>
    <w:rsid w:val="77A80046"/>
    <w:rsid w:val="7B5A6CB6"/>
    <w:rsid w:val="7D33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2019-11-15T03:12:03Z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