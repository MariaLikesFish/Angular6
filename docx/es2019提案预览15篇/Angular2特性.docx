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ES2019提案预览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之Angular2特性</w:t>
      </w:r>
    </w:p>
    <w:p>
      <w:pPr>
        <w:numPr>
          <w:ilvl w:val="-3"/>
          <w:numId w:val="0"/>
        </w:numPr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摘要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Angular2特性——pipeline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"https://github.com/tc39/proposal-pipeline-operator"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https://github.com/tc39/proposal-pipeline-operator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Angular2特性——Observable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"https://github.com/tc39/proposal-observable"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https://github.com/tc39/proposal-observable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Angular2特性——export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"https://github.com/tc39/proposal-export-default-from"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https://github.com/tc39/proposal-export-default-from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Angular2特性——访问控制符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"https://github.com/tc39/proposal-private-declarations"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https://github.com/tc39/proposal-private-declarations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Angular2特性——Declarations in Conditionals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"https://github.com/tc39/proposal-Declarations-in-Conditionals"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https://github.com/tc39/proposal-Declarations-in-Conditionals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正文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</w:t>
      </w:r>
      <w:r>
        <w:rPr>
          <w:rFonts w:hint="eastAsia"/>
          <w:u w:val="double"/>
          <w:lang w:val="en-US" w:eastAsia="zh-CN"/>
        </w:rPr>
        <w:t>流水线</w:t>
      </w:r>
      <w:r>
        <w:rPr>
          <w:rFonts w:hint="eastAsia"/>
          <w:lang w:val="en-US" w:eastAsia="zh-CN"/>
        </w:rPr>
        <w:t>（Pipeline）？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Pipeline是Linux系统Shell语言的一个特性，能够将若干处理函数用vertical bar相连，并顺序执行。Angular2在模板引擎中加入pipeline特性，比如国际化中的translate指令。示例如下：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doubleSay (str)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str + ", " + str;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capitalize (str)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str[0].toUpperCase() + str.substring(1);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exclaim (str)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str + '!';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result = exclaim(capitalize(doubleSay("hello")));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//=&gt; "Hello, hello!"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result = "hello"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|&gt; doubleSay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|&gt; capitalize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|&gt; exclaim;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//=&gt; "Hello, hello!"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</w:t>
      </w:r>
      <w:r>
        <w:rPr>
          <w:rFonts w:hint="eastAsia"/>
          <w:u w:val="double"/>
          <w:lang w:val="en-US" w:eastAsia="zh-CN"/>
        </w:rPr>
        <w:t>Observable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Angular2扩展模块@angular/rxjs中提供了用于异步调用的Observable对象和用于同步调用的Promise对象。该提案建议将Observable引入JavaScript，示例如下：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subscription = commandKeys(inputElement).subscribe({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next(val) { console.log("Received key command: " + val) 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error(err) { console.log("Received an error: " + err) 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complete() { console.log("Stream complete") 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</w:t>
      </w:r>
      <w:r>
        <w:rPr>
          <w:rFonts w:hint="eastAsia"/>
          <w:u w:val="double"/>
          <w:lang w:val="en-US" w:eastAsia="zh-CN"/>
        </w:rPr>
        <w:t>export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该提案建议export关键字支持导出ModuleNameSpace，示例如下：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someIdentifier from "someModule";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someIdentifier, { namedIdentifier } from "someModule";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u w:val="double"/>
          <w:lang w:val="en-US" w:eastAsia="zh-CN"/>
        </w:rPr>
        <w:t>访问控制符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TypeScript支持private、protected、public等访问控制符。该提案建议将访问控制符特性引入JS，示例如下：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https://github.com/Polymer/lit-html/blob/1a51eb54/src/lib/parts.ts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#createPart;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AttributeCommitter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[#createPart]()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new AttributePart(this);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PropertyCommitter extends AttributeCommitter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[#createPart]()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new PropertyPart(this);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u w:val="double"/>
          <w:lang w:val="en-US" w:eastAsia="zh-CN"/>
        </w:rPr>
        <w:t>Declarations in Conditionals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TypeScript允许Declarations in Conditionals特性，示例如下：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for(let k in valueMap){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param =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label: valueMap[k],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value: 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arr.push(param);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JavaScript不允许该特性：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Foo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 data()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result = [];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 ... do some expensive work ... */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foo = new Foo;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(foo.data)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(let item of foo.data)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 A */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B */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JS添加该特性后，上述代码可简写成：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Foo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 data()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result = [];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 ... do some expensive work ... */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foo = new Foo;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(let data = foo.data)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(let item of data)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 A */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B */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</w:t>
      </w:r>
      <w:r>
        <w:rPr>
          <w:rFonts w:hint="eastAsia"/>
          <w:u w:val="double"/>
          <w:lang w:val="en-US" w:eastAsia="zh-CN"/>
        </w:rPr>
        <w:t>代理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JavaScript作为一门编程语法,对属性(或者说是字段)没有提供原生的 setter &amp; getter 函数.这些功能在其他的,类似于 Java,.Net,Objective-C里都有提供.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所以,proxy 更像是 JavaScript 提供的一个统一的属性的getter &amp; setter 的监测接口.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代理可以作为一个“漏斗”，定义一组公共的getter、setter方法，动态地附加到需要的对象上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代理可以用于封装原生的HTML API.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1621E0"/>
    <w:multiLevelType w:val="singleLevel"/>
    <w:tmpl w:val="E01621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4BB2337"/>
    <w:rsid w:val="09570CC8"/>
    <w:rsid w:val="0C9855AF"/>
    <w:rsid w:val="0F5B418E"/>
    <w:rsid w:val="0F993483"/>
    <w:rsid w:val="104E5637"/>
    <w:rsid w:val="1A9D34F8"/>
    <w:rsid w:val="1C1E6ED0"/>
    <w:rsid w:val="204A5A1E"/>
    <w:rsid w:val="25322A59"/>
    <w:rsid w:val="2E021B28"/>
    <w:rsid w:val="350D6881"/>
    <w:rsid w:val="36D93C07"/>
    <w:rsid w:val="3B126657"/>
    <w:rsid w:val="3C36353F"/>
    <w:rsid w:val="3D0F2118"/>
    <w:rsid w:val="42D30566"/>
    <w:rsid w:val="44691DCE"/>
    <w:rsid w:val="44C70D28"/>
    <w:rsid w:val="45C91867"/>
    <w:rsid w:val="48584742"/>
    <w:rsid w:val="4A9125EC"/>
    <w:rsid w:val="4AFA45FD"/>
    <w:rsid w:val="4BF91AEA"/>
    <w:rsid w:val="52051918"/>
    <w:rsid w:val="522B6288"/>
    <w:rsid w:val="5363569C"/>
    <w:rsid w:val="54B7056E"/>
    <w:rsid w:val="55997DAD"/>
    <w:rsid w:val="568A5A0F"/>
    <w:rsid w:val="56E03957"/>
    <w:rsid w:val="58175292"/>
    <w:rsid w:val="5BB11DA5"/>
    <w:rsid w:val="5CEB3863"/>
    <w:rsid w:val="5F480BC0"/>
    <w:rsid w:val="60A846D0"/>
    <w:rsid w:val="614B732E"/>
    <w:rsid w:val="63EF2F28"/>
    <w:rsid w:val="66D218EF"/>
    <w:rsid w:val="69797C2C"/>
    <w:rsid w:val="6C044CCD"/>
    <w:rsid w:val="6C3D32C2"/>
    <w:rsid w:val="6F3E3BAA"/>
    <w:rsid w:val="70940158"/>
    <w:rsid w:val="710F58E4"/>
    <w:rsid w:val="720A660F"/>
    <w:rsid w:val="741671A1"/>
    <w:rsid w:val="746F5DFD"/>
    <w:rsid w:val="77A80046"/>
    <w:rsid w:val="7B5A6CB6"/>
    <w:rsid w:val="7D333499"/>
    <w:rsid w:val="7D78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2019-11-15T03:16:28Z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