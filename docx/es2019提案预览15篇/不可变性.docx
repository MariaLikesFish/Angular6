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之Immutability（不可变性）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TypeScript语言特性——Immutability（不可变性）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什么是Immutability（不可变性）？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不可变性是一类关键字与Object静态方法的总称，包括：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Object.seal().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不可变性的实现方法有什么不同？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and Object.freeze() serve totally different purposes.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is there for declaring a variable which has to assinged right away and can't be reassigned. variables declared by const are block scoped and not function scoped like variables declared with var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Object.freeze() is a method which accepts an object and returns the same object. Now the object cannot have any of its properties removed or any new properties added.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这个提案讲了什么？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这个提案建议TypeScript添加两个语法糖（sugar）：##和||，分别用于freeze和seal对象。示例如下：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foo = {#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a: {#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b: {#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c: {#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d: {#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e: [# "some string!" #]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foo = {|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a: {|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b: {|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c: {|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d: {|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e: [| "some string!" |]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|}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|}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|}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怎样通过注解冻结对象？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Frozen(constructor:Function){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Object.freeze(constructor);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Object.freeze(constructor.prototype)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@Frozen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 IceCreamComponent{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console.log(Object.isFrozen(IceCreamComponent))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A9D34F8"/>
    <w:rsid w:val="1C1E6ED0"/>
    <w:rsid w:val="1F050E73"/>
    <w:rsid w:val="204A5A1E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23F0217"/>
    <w:rsid w:val="66D218EF"/>
    <w:rsid w:val="69797C2C"/>
    <w:rsid w:val="6C044CCD"/>
    <w:rsid w:val="6C3D32C2"/>
    <w:rsid w:val="6F3E3BAA"/>
    <w:rsid w:val="6F635AC6"/>
    <w:rsid w:val="70940158"/>
    <w:rsid w:val="710F58E4"/>
    <w:rsid w:val="720A660F"/>
    <w:rsid w:val="741671A1"/>
    <w:rsid w:val="76F10E0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2019-11-13T07:14:54Z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