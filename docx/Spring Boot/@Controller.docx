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之@Controller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 xml:space="preserve">The </w:t>
      </w:r>
      <w:r>
        <w:rPr>
          <w:rStyle w:val="1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>@Controller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 xml:space="preserve"> annotation indicates that a particular class serves the role of a </w:t>
      </w:r>
      <w:r>
        <w:rPr>
          <w:rStyle w:val="13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>controller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>. There is no need to extend any controller base class or reference the Servlet API. You are of course still able to reference Servlet-specific features if you need to.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 xml:space="preserve">The basic purpose of the </w:t>
      </w:r>
      <w:r>
        <w:rPr>
          <w:rStyle w:val="1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>@Controller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 xml:space="preserve"> annotation is to act as a stereotype for the annotated class, indicating its role. The dispatcher will scan such annotated classes for mapped methods, detecting </w:t>
      </w:r>
      <w:r>
        <w:rPr>
          <w:rStyle w:val="1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>@RequestMapping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 xml:space="preserve"> annotations (see the next section).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 xml:space="preserve">Annotated controller beans may be defined explicitly, using a standard Spring bean definition in the dispatcher's context. However, the </w:t>
      </w:r>
      <w:r>
        <w:rPr>
          <w:rStyle w:val="1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>@Controller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  <w:t xml:space="preserve"> stereotype also allows for autodetection, aligned with Spring 2.5's general support for detecting component classes in the classpath and auto-registering bean definitions for them.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bidi w:val="0"/>
        <w:rPr>
          <w:rFonts w:hint="eastAsia"/>
        </w:rPr>
      </w:pPr>
      <w:bookmarkStart w:id="0" w:name="_GoBack"/>
      <w:bookmarkEnd w:id="0"/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D5C28B4"/>
    <w:rsid w:val="0E5B07C4"/>
    <w:rsid w:val="0E750A0A"/>
    <w:rsid w:val="0F993483"/>
    <w:rsid w:val="104E5637"/>
    <w:rsid w:val="18BB1C44"/>
    <w:rsid w:val="19405EDF"/>
    <w:rsid w:val="1A9D34F8"/>
    <w:rsid w:val="1B225D12"/>
    <w:rsid w:val="1BCC62EB"/>
    <w:rsid w:val="1C1E6ED0"/>
    <w:rsid w:val="1DE75AEA"/>
    <w:rsid w:val="200C6A14"/>
    <w:rsid w:val="229B2FC9"/>
    <w:rsid w:val="24C259A5"/>
    <w:rsid w:val="2AFB0B25"/>
    <w:rsid w:val="2D8819AE"/>
    <w:rsid w:val="2E2014AB"/>
    <w:rsid w:val="2EC74F6A"/>
    <w:rsid w:val="350D6881"/>
    <w:rsid w:val="35FA3181"/>
    <w:rsid w:val="36D93C07"/>
    <w:rsid w:val="374301F3"/>
    <w:rsid w:val="3C36353F"/>
    <w:rsid w:val="3E4A0526"/>
    <w:rsid w:val="40FF53B1"/>
    <w:rsid w:val="44C70D28"/>
    <w:rsid w:val="45C91867"/>
    <w:rsid w:val="484D2931"/>
    <w:rsid w:val="49496091"/>
    <w:rsid w:val="4979679F"/>
    <w:rsid w:val="4BA52E52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9797C2C"/>
    <w:rsid w:val="69E0341C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  <w:rsid w:val="798A47E6"/>
    <w:rsid w:val="7AD43091"/>
    <w:rsid w:val="7CBE5B4B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2020-03-28T08:04:25Z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