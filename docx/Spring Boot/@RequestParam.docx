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之@RequestParam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The </w:t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@RequestParam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annotation is used to bind request parameters to a method parameter in your controller.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Parameters using this annotation are required by default, but you can specify that a parameter is optional by setting </w:t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@RequestParam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's </w:t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required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attribute to </w:t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false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(e.g., </w:t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@RequestParam(value="id", required="false")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).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EditPetForm</w:t>
      </w:r>
      <w:r>
        <w:rPr>
          <w:rFonts w:hint="eastAsia"/>
          <w:u w:val="single"/>
          <w:lang w:val="en-US" w:eastAsia="zh-CN"/>
        </w:rPr>
        <w:t>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@Controller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@RequestMapping("/editPet.do")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@SessionAttributes("pet")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public class EditPetForm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// 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@RequestMapping(method = RequestMethod.GET)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public String setupForm(@RequestParam("petId") int petId, ModelMap model)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Pet pet = this.clinic.loadPet(petId);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model.addAttribute("pet", pet);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return "petForm";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// ...</w:t>
      </w: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9675F03"/>
    <w:rsid w:val="0A452831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AFB0B25"/>
    <w:rsid w:val="2D8819AE"/>
    <w:rsid w:val="2E2014AB"/>
    <w:rsid w:val="2EC74F6A"/>
    <w:rsid w:val="350D6881"/>
    <w:rsid w:val="35FA3181"/>
    <w:rsid w:val="36D93C07"/>
    <w:rsid w:val="3C36353F"/>
    <w:rsid w:val="3E4A0526"/>
    <w:rsid w:val="40FF53B1"/>
    <w:rsid w:val="44C70D28"/>
    <w:rsid w:val="45C91867"/>
    <w:rsid w:val="484D2931"/>
    <w:rsid w:val="49496091"/>
    <w:rsid w:val="4979679F"/>
    <w:rsid w:val="4BA52E52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9E0341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7A1712F"/>
    <w:rsid w:val="786D3CC1"/>
    <w:rsid w:val="798A47E6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TML Code"/>
    <w:basedOn w:val="10"/>
    <w:semiHidden/>
    <w:unhideWhenUsed/>
    <w:uiPriority w:val="0"/>
    <w:rPr>
      <w:rFonts w:ascii="Courier New" w:hAnsi="Courier New"/>
      <w:sz w:val="20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5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2020-03-28T08:06:53Z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