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Framework源码阅读</w:t>
      </w:r>
    </w:p>
    <w:p>
      <w:pPr>
        <w:pStyle w:val="5"/>
        <w:wordWrap w:val="0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之Application初始化：Spring Factories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Spring Framework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5.2.6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Boot、Spring Framework IoC容器实现逻辑复杂，其中相当大一部分工作在解耦合。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Factories机制就是Spring“解耦合”设计理念的一个落地实现。Spring Factories设计思路借鉴了Java SPI（Service Provider Interface）。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Boot应用初始化阶段，会加载Spring Factories，摘录关键代码如下：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List&lt;String&gt;&gt;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loadSpringFactories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@Nullable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ClassLoader classLoader)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MultiValueMap&lt;String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String&gt; result =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cache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.get(classLoader)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(result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Enumeration&lt;URL&gt; urls = (classLoader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?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classLoader.getResources(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FACTORIES_RESOURCE_LOCATION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ClassLoader.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getSystemResources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FACTORIES_RESOURCE_LOCATION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result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LinkedMultiValueMap&lt;&gt;()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(urls.hasMoreElements())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URL url = urls.nextElement()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UrlResource resource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UrlResource(url)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Properties properties = PropertiesLoaderUtils.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loadProperties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(resource)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(Map.Entry&lt;?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?&gt; entry : properties.entrySet())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String factoryTypeName = ((String) entry.getKey()).trim()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factoryImplementationName : StringUtils.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commaDelimitedListToStringArray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((String) entry.getValue()))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result.add(factoryTypeName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factoryImplementationName.trim())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cache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.put(classLoader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(IOException ex)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IllegalArgumentException(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"Unable to load factories from location ["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FACTORIES_RESOURCE_LOCATION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"]"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默认的加载路径为类路径"META-INF/spring.factories"。类似于ATG配置文件的加载方式，spring.factories配置文件采用叠加的方式进行加载。但是，由于采用MultiValueMap实现，同名工厂之间不会相互覆盖。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默认的spring.factories文件位于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org/springframework/boot/spring-boot/2.3.0.RELEASE/spring-boot-2.3.0.RELEASE.jar!/META-INF/spring.factories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830F38"/>
    <w:rsid w:val="02C1222C"/>
    <w:rsid w:val="03272D65"/>
    <w:rsid w:val="044C1DE0"/>
    <w:rsid w:val="064A6D9F"/>
    <w:rsid w:val="06AF619A"/>
    <w:rsid w:val="080014EE"/>
    <w:rsid w:val="0A197575"/>
    <w:rsid w:val="0A4A5214"/>
    <w:rsid w:val="0B767F47"/>
    <w:rsid w:val="0BBA7B5A"/>
    <w:rsid w:val="0D5C28B4"/>
    <w:rsid w:val="0E5B07C4"/>
    <w:rsid w:val="0E750A0A"/>
    <w:rsid w:val="0F993483"/>
    <w:rsid w:val="104E5637"/>
    <w:rsid w:val="10F42447"/>
    <w:rsid w:val="11443334"/>
    <w:rsid w:val="13736ADA"/>
    <w:rsid w:val="13BC215C"/>
    <w:rsid w:val="140B1246"/>
    <w:rsid w:val="15845638"/>
    <w:rsid w:val="162F0733"/>
    <w:rsid w:val="189964DE"/>
    <w:rsid w:val="18BB1C44"/>
    <w:rsid w:val="192F6A5F"/>
    <w:rsid w:val="19405EDF"/>
    <w:rsid w:val="19F210B1"/>
    <w:rsid w:val="1A9D34F8"/>
    <w:rsid w:val="1B225D12"/>
    <w:rsid w:val="1B7375AB"/>
    <w:rsid w:val="1B7D3A16"/>
    <w:rsid w:val="1BCC62EB"/>
    <w:rsid w:val="1C1E6ED0"/>
    <w:rsid w:val="1D671A24"/>
    <w:rsid w:val="1DE75AEA"/>
    <w:rsid w:val="200C6A14"/>
    <w:rsid w:val="213B2174"/>
    <w:rsid w:val="222609C9"/>
    <w:rsid w:val="229B2FC9"/>
    <w:rsid w:val="22D23EF5"/>
    <w:rsid w:val="24C259A5"/>
    <w:rsid w:val="24D84A2C"/>
    <w:rsid w:val="26061BAC"/>
    <w:rsid w:val="277D4608"/>
    <w:rsid w:val="27CA537E"/>
    <w:rsid w:val="299822A7"/>
    <w:rsid w:val="2AFB0B25"/>
    <w:rsid w:val="2C34471F"/>
    <w:rsid w:val="2D8819AE"/>
    <w:rsid w:val="2E2014AB"/>
    <w:rsid w:val="2EC74F6A"/>
    <w:rsid w:val="30B132B8"/>
    <w:rsid w:val="3160049A"/>
    <w:rsid w:val="31770254"/>
    <w:rsid w:val="324E7838"/>
    <w:rsid w:val="32A04425"/>
    <w:rsid w:val="350D6881"/>
    <w:rsid w:val="35FA3181"/>
    <w:rsid w:val="36B94652"/>
    <w:rsid w:val="36D93C07"/>
    <w:rsid w:val="374301F3"/>
    <w:rsid w:val="38106807"/>
    <w:rsid w:val="38EF2FB1"/>
    <w:rsid w:val="3B796F9E"/>
    <w:rsid w:val="3C36353F"/>
    <w:rsid w:val="3D8648AD"/>
    <w:rsid w:val="3D921344"/>
    <w:rsid w:val="3E4A0526"/>
    <w:rsid w:val="3FA00F7A"/>
    <w:rsid w:val="3FAC16E0"/>
    <w:rsid w:val="3FAC2408"/>
    <w:rsid w:val="408B58A2"/>
    <w:rsid w:val="40FF53B1"/>
    <w:rsid w:val="42D74A06"/>
    <w:rsid w:val="43503E5D"/>
    <w:rsid w:val="43546062"/>
    <w:rsid w:val="445F55AF"/>
    <w:rsid w:val="44664A7A"/>
    <w:rsid w:val="449D695F"/>
    <w:rsid w:val="44AC3404"/>
    <w:rsid w:val="44C70D28"/>
    <w:rsid w:val="45C91867"/>
    <w:rsid w:val="46292587"/>
    <w:rsid w:val="46B7530A"/>
    <w:rsid w:val="47A627EB"/>
    <w:rsid w:val="484D2931"/>
    <w:rsid w:val="49496091"/>
    <w:rsid w:val="4979679F"/>
    <w:rsid w:val="4A2C3C53"/>
    <w:rsid w:val="4A882424"/>
    <w:rsid w:val="4B62368A"/>
    <w:rsid w:val="4BA52E52"/>
    <w:rsid w:val="4BCE30BE"/>
    <w:rsid w:val="4EC24BCD"/>
    <w:rsid w:val="4F08212F"/>
    <w:rsid w:val="4F496A2D"/>
    <w:rsid w:val="4F5E2E3D"/>
    <w:rsid w:val="506B1146"/>
    <w:rsid w:val="50B82C4B"/>
    <w:rsid w:val="50C60D55"/>
    <w:rsid w:val="52051918"/>
    <w:rsid w:val="522B6288"/>
    <w:rsid w:val="535A19C5"/>
    <w:rsid w:val="5363569C"/>
    <w:rsid w:val="54B7056E"/>
    <w:rsid w:val="55736F5C"/>
    <w:rsid w:val="56026E5C"/>
    <w:rsid w:val="569E7E6F"/>
    <w:rsid w:val="57E4011D"/>
    <w:rsid w:val="5821372E"/>
    <w:rsid w:val="58512D6F"/>
    <w:rsid w:val="5A313BCD"/>
    <w:rsid w:val="5BB11DA5"/>
    <w:rsid w:val="5BEB2F3C"/>
    <w:rsid w:val="5CEB3863"/>
    <w:rsid w:val="5E5D7BC9"/>
    <w:rsid w:val="64B13647"/>
    <w:rsid w:val="69797C2C"/>
    <w:rsid w:val="69E0341C"/>
    <w:rsid w:val="6B31511C"/>
    <w:rsid w:val="6C137555"/>
    <w:rsid w:val="6C3D32C2"/>
    <w:rsid w:val="6C8B6A6A"/>
    <w:rsid w:val="6D02542B"/>
    <w:rsid w:val="6D957EFF"/>
    <w:rsid w:val="6F5E4934"/>
    <w:rsid w:val="70A27D6A"/>
    <w:rsid w:val="710F58E4"/>
    <w:rsid w:val="7156131B"/>
    <w:rsid w:val="71A24D37"/>
    <w:rsid w:val="72DD2EB0"/>
    <w:rsid w:val="741671A1"/>
    <w:rsid w:val="75892B9F"/>
    <w:rsid w:val="759864D7"/>
    <w:rsid w:val="76760751"/>
    <w:rsid w:val="797E5E34"/>
    <w:rsid w:val="798A47E6"/>
    <w:rsid w:val="79F64C7C"/>
    <w:rsid w:val="79FB4E7F"/>
    <w:rsid w:val="7AD43091"/>
    <w:rsid w:val="7BF32F20"/>
    <w:rsid w:val="7CBE5B4B"/>
    <w:rsid w:val="7D747E61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qFormat/>
    <w:uiPriority w:val="0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0"/>
    <w:rPr>
      <w:rFonts w:ascii="Courier New" w:hAnsi="Courier New"/>
      <w:sz w:val="20"/>
    </w:rPr>
  </w:style>
  <w:style w:type="character" w:customStyle="1" w:styleId="17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2020-05-29T06:57:48Z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