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之推断主类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Boot重要的启动类SpringApplication中包含一个的方法deduceMainApplicationClass(...)，使用运行时异常（RuntimeExecption）获取调用栈，进而推断主类。尽管没有找到应用场景，却是一个机巧的实现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在这篇技术笔记中做一个记录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Class&lt;?&gt; deduceMainApplicationClass()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StackTraceElement[] stackTrace =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RuntimeException()).getStackTrace()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StackTraceElement[] var2 = stackTrace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var3 = stackTrace.length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var4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var4 &lt; var3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++var4)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 stackTraceElement = var2[var4]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.equals(stackTraceElement.getMethodName()))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Class.forName(stackTraceElement.getClassName())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(ClassNotFoundException var6)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Deduce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DDeduce().deduce()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"pause"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DDeduce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deduce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StackTraceElement[] stackTraceElements =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RuntimeException()).getStackTrace()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"pause"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A197575"/>
    <w:rsid w:val="0A4A5214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9B2FC9"/>
    <w:rsid w:val="22D23EF5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160049A"/>
    <w:rsid w:val="31770254"/>
    <w:rsid w:val="324E7838"/>
    <w:rsid w:val="350D6881"/>
    <w:rsid w:val="35FA3181"/>
    <w:rsid w:val="36D93C07"/>
    <w:rsid w:val="374301F3"/>
    <w:rsid w:val="38106807"/>
    <w:rsid w:val="38EF2FB1"/>
    <w:rsid w:val="3B796F9E"/>
    <w:rsid w:val="3C36353F"/>
    <w:rsid w:val="3D921344"/>
    <w:rsid w:val="3E4A0526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7E4011D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2020-05-27T02:26:42Z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