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之前端渲染数学表达式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项目中有如下需求：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在公式编辑器中填写XXX语法计算式，在公式编辑器标题栏显示经过简化、渲染的LaTeX表达式。（如图所示）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48815"/>
            <wp:effectExtent l="0" t="0" r="571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XXX语法是XX公司的私有语法集，对变量名的定义如下：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[...]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 ... 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指标组名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分隔符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指标名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XXX语法支持算数运算、逻辑运算、常见数学函数（如指数、对数、幂函数等），复杂度介于简易计算器与C99语法之间。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想法是写一个编译器，将XX内部计算式编译为LaTeX表达式，输入渲染器（不是指Renderer，而是数学表达式渲染器，下同）进行渲染，展示结果。同时，监听文本域（Text Area）事件（Model Change），更新表达式。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配置语法解析器Antlr4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--save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"mailto:antlr4ts@0.5.0-alpha.3"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antlr4ts@0.5.0-alpha.3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--save antlr4ts-cli@0.5.0-alpha.3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定义语法Expr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参考Antlr4 GitHub示例C99定义语法Expr如下：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BasicTypes.g4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lexer grammar BasicTypes;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Constant: Digit+('.'Digit+)?;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Identifier: (Address).'['Prefix(Digit)+']';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WS: [ \r\t\n]+ -&gt; skip;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Operators.g4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Add: '+';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Sub: '-';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Mul: '*';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Expr.g4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primaryExpression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:  Identifier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|  Constant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|  '(' expression ')'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|  functionDeclaration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添加服务LaTeX Service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BBB529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BBB529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@Injectable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LatexService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convertToLatex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(pFormula: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string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CalcExpr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ExprListener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配置公式渲染器Katex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 ng-katex --save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替换CDN服务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参考附录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添加&lt;ng-katex&gt;标签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&lt;ng-katex [equation]="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,,,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"&gt;&lt;/ng-katex&gt;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配置Angular-CLI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添加脚本、样式引用</w:t>
      </w:r>
    </w:p>
    <w:p>
      <w:pPr>
        <w:numPr>
          <w:numId w:val="0"/>
        </w:numPr>
        <w:ind w:left="840" w:leftChars="0"/>
        <w:rPr>
          <w:rFonts w:hint="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index.html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="assets/styles/bootstrap.min.css"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="text/javascript"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="assets/scripts/jquery.min.js"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="text/javascript"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="assets/scripts/bootstrap.min.js"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="assets/styles/katex.min.css"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注册angular-cli命令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package.json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"antlr4ts"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"node ./node_modules/antlr4ts-cli/antlr4ts -visitor ./src/app/service/grammar/Expr.g4 -o ./src/app/service/grammar/"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更新angular配置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升级Rx-JS版本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参考【番外编 记一次排错经历】</w:t>
      </w:r>
    </w:p>
    <w:p>
      <w:pPr>
        <w:numPr>
          <w:ilvl w:val="1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关闭build optimizer编译选项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angular.json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"buildOptimizer"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: false,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更新TS编译器设置（与Antlr4ts兼容）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tsconfig.json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"target"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"es6"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测试及效果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如【问题描述】所示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随着计算机的更新换代与H5技术的发展，浏览器的性能逐步增强。H5 Native API中定义了Web Worker服务。如与本例结合，可实现C / TS混编的前端计算，用边缘计算减轻服务器端压力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p.s. 替换Katex CDN为本地服务</w:t>
      </w:r>
    </w:p>
    <w:p>
      <w:pPr>
        <w:numPr>
          <w:numId w:val="0"/>
        </w:numPr>
      </w:pPr>
      <w:r>
        <w:drawing>
          <wp:inline distT="0" distB="0" distL="114300" distR="114300">
            <wp:extent cx="2667000" cy="2009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08463"/>
    <w:multiLevelType w:val="multilevel"/>
    <w:tmpl w:val="CD0084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3C158F"/>
    <w:multiLevelType w:val="multilevel"/>
    <w:tmpl w:val="203C15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55324DB"/>
    <w:multiLevelType w:val="singleLevel"/>
    <w:tmpl w:val="555324DB"/>
    <w:lvl w:ilvl="0" w:tentative="0">
      <w:start w:val="0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AA8E961"/>
    <w:multiLevelType w:val="singleLevel"/>
    <w:tmpl w:val="5AA8E9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1266C22"/>
    <w:rsid w:val="0E0B3969"/>
    <w:rsid w:val="0F993483"/>
    <w:rsid w:val="104E5637"/>
    <w:rsid w:val="14C0033E"/>
    <w:rsid w:val="1A9D34F8"/>
    <w:rsid w:val="1C1E6ED0"/>
    <w:rsid w:val="34A50EF8"/>
    <w:rsid w:val="350D6881"/>
    <w:rsid w:val="36D93C07"/>
    <w:rsid w:val="3C36353F"/>
    <w:rsid w:val="44C70D28"/>
    <w:rsid w:val="45C91867"/>
    <w:rsid w:val="478B0E13"/>
    <w:rsid w:val="4C12120C"/>
    <w:rsid w:val="52051918"/>
    <w:rsid w:val="522B6288"/>
    <w:rsid w:val="5363569C"/>
    <w:rsid w:val="54B7056E"/>
    <w:rsid w:val="5BB11DA5"/>
    <w:rsid w:val="5CB92D99"/>
    <w:rsid w:val="5CEB3863"/>
    <w:rsid w:val="5DF70B6A"/>
    <w:rsid w:val="664E1BA1"/>
    <w:rsid w:val="68C05129"/>
    <w:rsid w:val="69797C2C"/>
    <w:rsid w:val="6C3D32C2"/>
    <w:rsid w:val="710F58E4"/>
    <w:rsid w:val="741671A1"/>
    <w:rsid w:val="7BD0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styleId="13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character" w:customStyle="1" w:styleId="15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2019-10-09T06:49:31Z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