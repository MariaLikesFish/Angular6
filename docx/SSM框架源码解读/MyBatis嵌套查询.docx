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Spring脱坑记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之MyBatis嵌套查询</w:t>
      </w:r>
    </w:p>
    <w:p>
      <w:pPr>
        <w:numPr>
          <w:ilvl w:val="-3"/>
          <w:numId w:val="0"/>
        </w:numPr>
        <w:ind w:left="0" w:leftChars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问题描述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在配置resultMap时，会用到association标签。若设置其select属性（Attribute），则有框架完成join语句拼接工作；否则，进行嵌套查询：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&lt;association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property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="vendor"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resultMap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="com.zte.ums.u32.pms.dis.busipack.osf.dao.VendorDao.resultProxy"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rPr>
          <w:rFonts w:hint="eastAsia"/>
        </w:rPr>
      </w:pP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解决方案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举例说明MyBatis嵌套查询过程：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l.name course_name, u.id uid, u.user_name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jdams_school_live l LEFT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 jdams_school_live_users u ON l.id = u.live_id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l.yn = 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l.id = 121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ORDER BY course_start_time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 处理第一行的值，创建LiveCourse对象，同时创建User对象，并放到List中，然后设置LiveCourse的users属性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 处理第二行的值，因为在第一行已经创建了LiveCourse对象，所以这一次不会再创建LiveCourse对象，根据rowKey来判断创没创建LiveCourse对象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第三步 创建User对象，然后放到List中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F5B418E"/>
    <w:rsid w:val="0F993483"/>
    <w:rsid w:val="104E5637"/>
    <w:rsid w:val="13481EDC"/>
    <w:rsid w:val="18B93456"/>
    <w:rsid w:val="1A9D34F8"/>
    <w:rsid w:val="1C1E6ED0"/>
    <w:rsid w:val="204400E9"/>
    <w:rsid w:val="204A5A1E"/>
    <w:rsid w:val="25322A59"/>
    <w:rsid w:val="27347E90"/>
    <w:rsid w:val="2B904445"/>
    <w:rsid w:val="2E021B28"/>
    <w:rsid w:val="31CE27F5"/>
    <w:rsid w:val="350D6881"/>
    <w:rsid w:val="36D93C07"/>
    <w:rsid w:val="3B126657"/>
    <w:rsid w:val="3C36353F"/>
    <w:rsid w:val="3D0F2118"/>
    <w:rsid w:val="411009FA"/>
    <w:rsid w:val="42171D20"/>
    <w:rsid w:val="42D30566"/>
    <w:rsid w:val="44691DCE"/>
    <w:rsid w:val="44C70D28"/>
    <w:rsid w:val="45C91867"/>
    <w:rsid w:val="48584742"/>
    <w:rsid w:val="4A9125EC"/>
    <w:rsid w:val="4BF91AEA"/>
    <w:rsid w:val="50C7273A"/>
    <w:rsid w:val="52051918"/>
    <w:rsid w:val="522B6288"/>
    <w:rsid w:val="52C53403"/>
    <w:rsid w:val="5363569C"/>
    <w:rsid w:val="54B7056E"/>
    <w:rsid w:val="553C5AE3"/>
    <w:rsid w:val="55997DAD"/>
    <w:rsid w:val="56E03957"/>
    <w:rsid w:val="5A965618"/>
    <w:rsid w:val="5AEB10BA"/>
    <w:rsid w:val="5BB11DA5"/>
    <w:rsid w:val="5CEB3863"/>
    <w:rsid w:val="5D512359"/>
    <w:rsid w:val="5DC759C4"/>
    <w:rsid w:val="5F0B7F03"/>
    <w:rsid w:val="5F480BC0"/>
    <w:rsid w:val="60A846D0"/>
    <w:rsid w:val="60B262FA"/>
    <w:rsid w:val="614B732E"/>
    <w:rsid w:val="63E550CA"/>
    <w:rsid w:val="6527453F"/>
    <w:rsid w:val="66D218EF"/>
    <w:rsid w:val="69356D63"/>
    <w:rsid w:val="69797C2C"/>
    <w:rsid w:val="6C044CCD"/>
    <w:rsid w:val="6C3D32C2"/>
    <w:rsid w:val="6F3D60E4"/>
    <w:rsid w:val="6F3E3BAA"/>
    <w:rsid w:val="70940158"/>
    <w:rsid w:val="710F58E4"/>
    <w:rsid w:val="720A660F"/>
    <w:rsid w:val="73097E9C"/>
    <w:rsid w:val="741671A1"/>
    <w:rsid w:val="74D02D9A"/>
    <w:rsid w:val="77A80046"/>
    <w:rsid w:val="784E5DC9"/>
    <w:rsid w:val="78EB6BB5"/>
    <w:rsid w:val="7B5A6CB6"/>
    <w:rsid w:val="7D333499"/>
    <w:rsid w:val="7FE2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styleId="12">
    <w:name w:val="Hyperlink"/>
    <w:basedOn w:val="10"/>
    <w:semiHidden/>
    <w:unhideWhenUsed/>
    <w:qFormat/>
    <w:uiPriority w:val="0"/>
    <w:rPr>
      <w:color w:val="0000FF"/>
      <w:u w:val="single"/>
    </w:rPr>
  </w:style>
  <w:style w:type="character" w:customStyle="1" w:styleId="14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2019-12-13T07:48:37Z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