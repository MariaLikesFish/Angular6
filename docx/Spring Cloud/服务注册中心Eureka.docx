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之服务注册中心Eureka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Spring Cloud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Hoxton SR4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全家桶提供了J2EE的一站式替代方案，包括Spring Framework、Spring Cloud、Spring Cloud Data Flow三个品类，分别对应Java Web微服务场景、云原生（Cloud Native）场景、大数据场景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“负载均衡”是“高可用”理念的一种落地实现（其它实现包括服务降级等），比较流行的解决方案有以下几种：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老牌web服务器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稳定、高效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/ Zookeeper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一个成熟的分布式互联网架构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基于RPC（远程过程调用）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SC(Spring Cloud) Eureka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新兴架构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基于REST接口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 Eureka项目经历了反复的闭源、开源调整。可用SC Consul代替?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Boot的理念是“约定大于配置”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Server配置：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导入Maven依赖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&lt;artifactId&gt;spring-cloud-starter-netflix-eureka-server&lt;/artifactId&gt;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&lt;version&gt;2.2.2.RELEASE&lt;/version&gt;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配置application.yml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8081 #服务注册中心端口号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instance: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hostname: 127.0.0.1 #服务注册中心IP地址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registerWithEureka: false #是否向服务注册中心注册自己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fetchRegistry: false #是否检索服务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serviceUrl: #服务注册中心的配置内容，指定服务注册中心的位置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http://${eureka.instance.hostname}:${server.port}/eureka/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开启注解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@EnableEurekaServer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ServerApplication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SpringApplication.run(ServerApplication.class);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Provider配置：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导入Maven依赖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&lt;artifactId&gt;spring-cloud-starter-netflix-eureka-</w:t>
      </w:r>
      <w:r>
        <w:rPr>
          <w:rFonts w:hint="eastAsia"/>
          <w:lang w:val="en-US" w:eastAsia="zh-CN"/>
        </w:rPr>
        <w:t>client</w:t>
      </w:r>
      <w:r>
        <w:rPr>
          <w:rFonts w:hint="default"/>
          <w:lang w:val="en-US" w:eastAsia="zh-CN"/>
        </w:rPr>
        <w:t>&lt;/artifactId&gt;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&lt;version&gt;2.2.2.RELEASE&lt;/version&gt;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配置application.yml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serviceUrl: #注册中心的注册地址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http://127.0.0.1:8081/eureka/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8082  #服务端口号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service-provider #服务名称--调用的时候根据名称来调用该服务的方法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开启注解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@EnableEurekaClient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StarterApplication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SpringApplication.run(StarterApplication.class);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Consumer配置：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&lt;artifactId&gt;spring-cloud-starter-netflix-eureka-</w:t>
      </w:r>
      <w:r>
        <w:rPr>
          <w:rFonts w:hint="eastAsia"/>
          <w:lang w:val="en-US" w:eastAsia="zh-CN"/>
        </w:rPr>
        <w:t>client</w:t>
      </w:r>
      <w:r>
        <w:rPr>
          <w:rFonts w:hint="default"/>
          <w:lang w:val="en-US" w:eastAsia="zh-CN"/>
        </w:rPr>
        <w:t>&lt;/artifactId&gt;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&lt;version&gt;2.2.2.RELEASE&lt;/version&gt;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配置application.yml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serviceUrl: #注册中心的注册地址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http://127.0.0.1:8081/eureka/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8080  #服务端口号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service-consumer #服务名称--调用的时候根据名称来调用该服务的方法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开启注解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@EnableEurekaClient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ConsumerApplication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SpringApplication.run(ConsumerApplication.class);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使用Rest Template调用接口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LoadBalanceController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RestTemplate restTemplate;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RestTemplate rest()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RestTemplate();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@RequestMapping(path = "/rest/query", method = RequestMethod.GET, produces = "application/json")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@ResponseBody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queryAnimal()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restTemplate.getForObject("http://service-provider/rest/query", String.class);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配置Eureka集群以确保高可用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使用Ribbon配置负载均衡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788CA"/>
    <w:multiLevelType w:val="singleLevel"/>
    <w:tmpl w:val="83F788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9CC988C"/>
    <w:multiLevelType w:val="multilevel"/>
    <w:tmpl w:val="89CC98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E5E6064"/>
    <w:multiLevelType w:val="singleLevel"/>
    <w:tmpl w:val="9E5E606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6C2444E"/>
    <w:multiLevelType w:val="singleLevel"/>
    <w:tmpl w:val="16C244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9289380"/>
    <w:multiLevelType w:val="singleLevel"/>
    <w:tmpl w:val="1928938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723374C"/>
    <w:rsid w:val="08DC2B5C"/>
    <w:rsid w:val="0BA43F1E"/>
    <w:rsid w:val="0C1B3908"/>
    <w:rsid w:val="0D5C28B4"/>
    <w:rsid w:val="0E5B07C4"/>
    <w:rsid w:val="0E750A0A"/>
    <w:rsid w:val="0F993483"/>
    <w:rsid w:val="104E5637"/>
    <w:rsid w:val="106F336A"/>
    <w:rsid w:val="11774D07"/>
    <w:rsid w:val="12353F0C"/>
    <w:rsid w:val="12993887"/>
    <w:rsid w:val="15845638"/>
    <w:rsid w:val="182F45FD"/>
    <w:rsid w:val="18BB1C44"/>
    <w:rsid w:val="19405EDF"/>
    <w:rsid w:val="1A9D34F8"/>
    <w:rsid w:val="1B225D12"/>
    <w:rsid w:val="1BCC62EB"/>
    <w:rsid w:val="1C1E6ED0"/>
    <w:rsid w:val="1DDC0945"/>
    <w:rsid w:val="1DE75AEA"/>
    <w:rsid w:val="1E3B3C1C"/>
    <w:rsid w:val="1E876441"/>
    <w:rsid w:val="200C6A14"/>
    <w:rsid w:val="2187179A"/>
    <w:rsid w:val="229B2FC9"/>
    <w:rsid w:val="24C259A5"/>
    <w:rsid w:val="299137A4"/>
    <w:rsid w:val="2AFB0B25"/>
    <w:rsid w:val="2D8819AE"/>
    <w:rsid w:val="2E2014AB"/>
    <w:rsid w:val="2EC74F6A"/>
    <w:rsid w:val="310A10E5"/>
    <w:rsid w:val="350D6881"/>
    <w:rsid w:val="35FA3181"/>
    <w:rsid w:val="36D93C07"/>
    <w:rsid w:val="37311739"/>
    <w:rsid w:val="374301F3"/>
    <w:rsid w:val="37A92D87"/>
    <w:rsid w:val="37AF1FC5"/>
    <w:rsid w:val="3A310089"/>
    <w:rsid w:val="3C36353F"/>
    <w:rsid w:val="3E4A0526"/>
    <w:rsid w:val="3FA00F7A"/>
    <w:rsid w:val="40183E0D"/>
    <w:rsid w:val="40FF53B1"/>
    <w:rsid w:val="412144A0"/>
    <w:rsid w:val="42D74A06"/>
    <w:rsid w:val="44C70D28"/>
    <w:rsid w:val="45C91867"/>
    <w:rsid w:val="484D2931"/>
    <w:rsid w:val="49496091"/>
    <w:rsid w:val="4979679F"/>
    <w:rsid w:val="4BA52E52"/>
    <w:rsid w:val="4F08212F"/>
    <w:rsid w:val="4F496A2D"/>
    <w:rsid w:val="4F5E2E3D"/>
    <w:rsid w:val="50C60D55"/>
    <w:rsid w:val="52051918"/>
    <w:rsid w:val="522B6288"/>
    <w:rsid w:val="52CF74CD"/>
    <w:rsid w:val="5363569C"/>
    <w:rsid w:val="54B7056E"/>
    <w:rsid w:val="55736F5C"/>
    <w:rsid w:val="5BB11DA5"/>
    <w:rsid w:val="5CEB3863"/>
    <w:rsid w:val="5E5D7BC9"/>
    <w:rsid w:val="608C0198"/>
    <w:rsid w:val="69797C2C"/>
    <w:rsid w:val="69E0341C"/>
    <w:rsid w:val="6C1219D1"/>
    <w:rsid w:val="6C3D32C2"/>
    <w:rsid w:val="6D957EFF"/>
    <w:rsid w:val="6F5E4934"/>
    <w:rsid w:val="710F58E4"/>
    <w:rsid w:val="71A24D37"/>
    <w:rsid w:val="72DD2EB0"/>
    <w:rsid w:val="741671A1"/>
    <w:rsid w:val="75963D4B"/>
    <w:rsid w:val="759864D7"/>
    <w:rsid w:val="76600301"/>
    <w:rsid w:val="76760751"/>
    <w:rsid w:val="798A47E6"/>
    <w:rsid w:val="7AD43091"/>
    <w:rsid w:val="7CBE5B4B"/>
    <w:rsid w:val="7E5F322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2020-05-05T01:31:04Z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