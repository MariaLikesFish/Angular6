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之客户端负载均衡Ribbon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Spring Cloud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Hoxton SR4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Ribbon是Spring Cloud全家桶中的一个中间件，特点包括：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软负载均衡（相对于硬件实现的负载均衡，如F5）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客户端负载均衡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Ribbon配置：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导入Maven依赖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&lt;groupId&gt;org.springframework.cloud&lt;/groupId&gt;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&lt;artifactId&gt;spring-cloud-starter-netflix-ribbon&lt;/artifactId&gt;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&lt;version&gt;2.2.2.RELEASE&lt;/version&gt;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application: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spring-cloud-ribbon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8888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ping-server: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ribbon: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eureka: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enabled: false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listOfServers: localhost:9092,localhost:9999</w:t>
      </w:r>
    </w:p>
    <w:p>
      <w:pPr>
        <w:widowControl w:val="0"/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ServerListRefreshInterval: 15000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@RibbonClient(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"ping-a-server",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 = RibbonConfiguration.class)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ServerLocationApp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@LoadBalanced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RestTemplate getRestTemplate()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RestTemplate();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RestTemplate restTemplate;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@RequestMapping("/server-location")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serverLocation()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this.restTemplate.getForObject(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"http://ping-server/locaus", String.class);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SpringApplication.run(ServerLocationApp.class, args);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 Ribbon依赖于SC Eureka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Ribbon对应注解@LoadBalanced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E6064"/>
    <w:multiLevelType w:val="singleLevel"/>
    <w:tmpl w:val="9E5E60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0CA727"/>
    <w:multiLevelType w:val="singleLevel"/>
    <w:tmpl w:val="BE0CA7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D7B02F"/>
    <w:multiLevelType w:val="singleLevel"/>
    <w:tmpl w:val="22D7B0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06EE3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58A4E2A"/>
    <w:rsid w:val="0723374C"/>
    <w:rsid w:val="08DC2B5C"/>
    <w:rsid w:val="0AA92487"/>
    <w:rsid w:val="0BA43F1E"/>
    <w:rsid w:val="0C1B3908"/>
    <w:rsid w:val="0D5C28B4"/>
    <w:rsid w:val="0E5B07C4"/>
    <w:rsid w:val="0E750A0A"/>
    <w:rsid w:val="0F993483"/>
    <w:rsid w:val="104E5637"/>
    <w:rsid w:val="106F336A"/>
    <w:rsid w:val="11774D07"/>
    <w:rsid w:val="12353F0C"/>
    <w:rsid w:val="12993887"/>
    <w:rsid w:val="15845638"/>
    <w:rsid w:val="182F45FD"/>
    <w:rsid w:val="18BB1C44"/>
    <w:rsid w:val="19405EDF"/>
    <w:rsid w:val="1A9D34F8"/>
    <w:rsid w:val="1B225D12"/>
    <w:rsid w:val="1BCC62EB"/>
    <w:rsid w:val="1C1E6ED0"/>
    <w:rsid w:val="1DDC0945"/>
    <w:rsid w:val="1DE75AEA"/>
    <w:rsid w:val="1E3B3C1C"/>
    <w:rsid w:val="1E876441"/>
    <w:rsid w:val="200C6A14"/>
    <w:rsid w:val="2187179A"/>
    <w:rsid w:val="229B2FC9"/>
    <w:rsid w:val="24C259A5"/>
    <w:rsid w:val="24C9502E"/>
    <w:rsid w:val="299137A4"/>
    <w:rsid w:val="2AFB0B25"/>
    <w:rsid w:val="2D8819AE"/>
    <w:rsid w:val="2E2014AB"/>
    <w:rsid w:val="2EC74F6A"/>
    <w:rsid w:val="310A10E5"/>
    <w:rsid w:val="350D6881"/>
    <w:rsid w:val="35FA3181"/>
    <w:rsid w:val="36B63375"/>
    <w:rsid w:val="36D93C07"/>
    <w:rsid w:val="37311739"/>
    <w:rsid w:val="374301F3"/>
    <w:rsid w:val="37A92D87"/>
    <w:rsid w:val="37AF1FC5"/>
    <w:rsid w:val="3A310089"/>
    <w:rsid w:val="3C36353F"/>
    <w:rsid w:val="3E4A0526"/>
    <w:rsid w:val="3FA00F7A"/>
    <w:rsid w:val="40183E0D"/>
    <w:rsid w:val="40FF53B1"/>
    <w:rsid w:val="412144A0"/>
    <w:rsid w:val="42D74A06"/>
    <w:rsid w:val="43E63922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2CF74CD"/>
    <w:rsid w:val="5363569C"/>
    <w:rsid w:val="54B7056E"/>
    <w:rsid w:val="55736F5C"/>
    <w:rsid w:val="5BB11DA5"/>
    <w:rsid w:val="5CEB3863"/>
    <w:rsid w:val="5E5D7BC9"/>
    <w:rsid w:val="608C0198"/>
    <w:rsid w:val="69570745"/>
    <w:rsid w:val="69797C2C"/>
    <w:rsid w:val="69E0341C"/>
    <w:rsid w:val="6C1219D1"/>
    <w:rsid w:val="6C3D32C2"/>
    <w:rsid w:val="6D957EFF"/>
    <w:rsid w:val="6F5E4934"/>
    <w:rsid w:val="710F58E4"/>
    <w:rsid w:val="71A24D37"/>
    <w:rsid w:val="72DD2EB0"/>
    <w:rsid w:val="741671A1"/>
    <w:rsid w:val="75963D4B"/>
    <w:rsid w:val="759864D7"/>
    <w:rsid w:val="76600301"/>
    <w:rsid w:val="76760751"/>
    <w:rsid w:val="7912417E"/>
    <w:rsid w:val="798A47E6"/>
    <w:rsid w:val="7AD43091"/>
    <w:rsid w:val="7B73419A"/>
    <w:rsid w:val="7CBE5B4B"/>
    <w:rsid w:val="7E5F322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2020-05-05T01:45:52Z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