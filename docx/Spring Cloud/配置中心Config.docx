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之配置中心Config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Spring Cloud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Hoxton SR4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 Config是Spring Cloud全家桶提供的配置中心中间件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 Config配置文件可以存放在：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Git服务器（如GitHub）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 Config Server配置：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&lt;artifactId&gt;spring-cloud-config-server&lt;/artifactId&gt;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&lt;version&gt;2.2.2.RELEASE&lt;/version&gt;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8888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 microservice-cloud-config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cloud: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config: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server: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git: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uri: https://github.com/MariaLikesFish/sc-config.git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@EnableConfigServer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ConfigServer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SpringApplication.run(ConfigServer.class,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 Config Client配置：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&lt;artifactId&gt;spring-cloud-config-client&lt;/artifactId&gt;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&lt;version&gt;2.2.2.RELEASE&lt;/version&gt;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cloud: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config: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label: master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name: app1 #需要从github上读取的资源名称，注意没有yml后缀名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profile: test   #本次访问的配置项</w:t>
      </w:r>
    </w:p>
    <w:p>
      <w:pPr>
        <w:widowControl w:val="0"/>
        <w:numPr>
          <w:ilvl w:val="-3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uri: http://localhost:8888  #本微服务启动后先去找3344号服务，通过SpringCloudConfig获取GitHub的服务地址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@Getter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AnimalService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@Value("${server.port}")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port;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@Value("${server.id}")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与SC Bus联合使用，可实现“热部署”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总结Spring Cloud中间件配置的一般流程：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添加Maven依赖项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这正印证了Spring Cloud“约定 &gt; 配置 &gt; 编码”的设计理念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788CA"/>
    <w:multiLevelType w:val="multilevel"/>
    <w:tmpl w:val="83F788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E5E6064"/>
    <w:multiLevelType w:val="singleLevel"/>
    <w:tmpl w:val="9E5E60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C4E369"/>
    <w:multiLevelType w:val="singleLevel"/>
    <w:tmpl w:val="C6C4E3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6C2444E"/>
    <w:multiLevelType w:val="singleLevel"/>
    <w:tmpl w:val="16C2444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723374C"/>
    <w:rsid w:val="08DC2B5C"/>
    <w:rsid w:val="09193E93"/>
    <w:rsid w:val="0B677EB3"/>
    <w:rsid w:val="0BA43F1E"/>
    <w:rsid w:val="0C1B3908"/>
    <w:rsid w:val="0D5C28B4"/>
    <w:rsid w:val="0DE57484"/>
    <w:rsid w:val="0E5B07C4"/>
    <w:rsid w:val="0E750A0A"/>
    <w:rsid w:val="0F993483"/>
    <w:rsid w:val="104E5637"/>
    <w:rsid w:val="106F336A"/>
    <w:rsid w:val="11774D07"/>
    <w:rsid w:val="12353F0C"/>
    <w:rsid w:val="12993887"/>
    <w:rsid w:val="141C3342"/>
    <w:rsid w:val="151C4EE7"/>
    <w:rsid w:val="15845638"/>
    <w:rsid w:val="182F45FD"/>
    <w:rsid w:val="18BB1C44"/>
    <w:rsid w:val="19405EDF"/>
    <w:rsid w:val="1A9D34F8"/>
    <w:rsid w:val="1B225D12"/>
    <w:rsid w:val="1BCC62EB"/>
    <w:rsid w:val="1C1E6ED0"/>
    <w:rsid w:val="1DDC0945"/>
    <w:rsid w:val="1DE75AEA"/>
    <w:rsid w:val="1E3B3C1C"/>
    <w:rsid w:val="1E876441"/>
    <w:rsid w:val="200C6A14"/>
    <w:rsid w:val="213233D6"/>
    <w:rsid w:val="2187179A"/>
    <w:rsid w:val="229B2FC9"/>
    <w:rsid w:val="24C259A5"/>
    <w:rsid w:val="299137A4"/>
    <w:rsid w:val="2AFB0B25"/>
    <w:rsid w:val="2D8819AE"/>
    <w:rsid w:val="2E2014AB"/>
    <w:rsid w:val="2EC74F6A"/>
    <w:rsid w:val="310A10E5"/>
    <w:rsid w:val="350D6881"/>
    <w:rsid w:val="35FA3181"/>
    <w:rsid w:val="36D93C07"/>
    <w:rsid w:val="37311739"/>
    <w:rsid w:val="374301F3"/>
    <w:rsid w:val="37A92D87"/>
    <w:rsid w:val="37AF1FC5"/>
    <w:rsid w:val="3A310089"/>
    <w:rsid w:val="3C36353F"/>
    <w:rsid w:val="3E4A0526"/>
    <w:rsid w:val="3FA00F7A"/>
    <w:rsid w:val="40183E0D"/>
    <w:rsid w:val="40FF53B1"/>
    <w:rsid w:val="412144A0"/>
    <w:rsid w:val="42D74A06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4F8E7B19"/>
    <w:rsid w:val="50C60D55"/>
    <w:rsid w:val="52051918"/>
    <w:rsid w:val="522B6288"/>
    <w:rsid w:val="52CF74CD"/>
    <w:rsid w:val="5363569C"/>
    <w:rsid w:val="542273A7"/>
    <w:rsid w:val="54B7056E"/>
    <w:rsid w:val="55736F5C"/>
    <w:rsid w:val="557D138F"/>
    <w:rsid w:val="57013212"/>
    <w:rsid w:val="5BB11DA5"/>
    <w:rsid w:val="5CEB3863"/>
    <w:rsid w:val="5E5D7BC9"/>
    <w:rsid w:val="608C0198"/>
    <w:rsid w:val="69797C2C"/>
    <w:rsid w:val="69E0341C"/>
    <w:rsid w:val="6C1219D1"/>
    <w:rsid w:val="6C3D32C2"/>
    <w:rsid w:val="6CA033E5"/>
    <w:rsid w:val="6D957EFF"/>
    <w:rsid w:val="6E87624A"/>
    <w:rsid w:val="6F5E4934"/>
    <w:rsid w:val="710F58E4"/>
    <w:rsid w:val="71A24D37"/>
    <w:rsid w:val="72DD2EB0"/>
    <w:rsid w:val="741671A1"/>
    <w:rsid w:val="75963D4B"/>
    <w:rsid w:val="759864D7"/>
    <w:rsid w:val="76600301"/>
    <w:rsid w:val="76760751"/>
    <w:rsid w:val="78B358A1"/>
    <w:rsid w:val="798A47E6"/>
    <w:rsid w:val="7AD43091"/>
    <w:rsid w:val="7CBE5B4B"/>
    <w:rsid w:val="7E5F322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2020-05-05T01:56:03Z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