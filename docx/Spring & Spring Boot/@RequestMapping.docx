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之@RequestMapping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The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@RequestMapping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annotation is used to map URLs like '/editPet.do' onto an entire class or a particular handler method. Typically the type-level annotation maps a specific request path (or path pattern) onto a form controller, with additional method-level annotations 'narrowing' the primary mapping for a specific HTTP method request method ("GET"/"POST") or specific HTTP request parameters.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Spring Boot中对注解@RequestMapping做了进一步的封装：@GetMapping、@PostMapping等。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EditPetForm</w:t>
      </w:r>
      <w:r>
        <w:rPr>
          <w:rFonts w:hint="eastAsia"/>
          <w:u w:val="single"/>
          <w:lang w:val="en-US" w:eastAsia="zh-CN"/>
        </w:rPr>
        <w:t>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@RequestMapping("/editPet.do")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@SessionAttributes("pet")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public class EditPetForm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private final Clinic clinic;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EditPetForm(Clinic clinic)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this.clinic = clinic;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@ModelAttribute("types")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Collection&lt;PetType&gt; populatePetTypes()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return this.clinic.getPetTypes();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@RequestMapping(method = RequestMethod.GET)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String setupForm(@RequestParam("petId") int petId, ModelMap model)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Pet pet = this.clinic.loadPet(petId);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model.addAttribute("pet", pet);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return "petForm";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@RequestMapping(method = RequestMethod.POST)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String processSubmit(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@ModelAttribute("pet") Pet pet, BindingResult result, SessionStatus status)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new PetValidator().validate(pet, 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if (result.hasErrors())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return "petForm";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this.clinic.storePet(pet);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status.setComplete();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return "redirect:owner.do?ownerId=" + pet.getOwner().getId();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94A0893"/>
    <w:rsid w:val="2AFB0B25"/>
    <w:rsid w:val="2D8819AE"/>
    <w:rsid w:val="2E2014AB"/>
    <w:rsid w:val="2EC74F6A"/>
    <w:rsid w:val="2F6D0E4A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9496091"/>
    <w:rsid w:val="4979679F"/>
    <w:rsid w:val="4BA52E52"/>
    <w:rsid w:val="4BEF0AD3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A543E0B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2020-05-04T08:04:01Z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