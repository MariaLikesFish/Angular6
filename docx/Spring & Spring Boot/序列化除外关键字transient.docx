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之序列化除外关键字transient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POJO序列化、反序列化功能可由以下接口实现：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Serializable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Externalizable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POJO中以下对象属性不会被序列化、反序列化到二进制流中：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被关键字static修饰的静态域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被关键字transient修饰的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敏感信息如银行卡密码等需要使用关键字transient修饰，使其从二进制流中除外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KeywordTransient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@Getter @Setter @AllArgsConstructor @NoArgsConstructor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Apple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Serializable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Integer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memory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storage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transient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Apple apple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"never get public"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ObjectOutputStream 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ObjectOutputStream(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FileOutputStream(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"src/main/resources/apple.persistence"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stream.writeObject(apple)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stream.flush()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stream.close()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swallow the exception.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ObjectInputStream inputStream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ObjectInputStream(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FileInputStream(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"src/main/resources/apple.persistence"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Apple appleDeserialized = (Apple) inputStream.readObject()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"pause"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调试器截图：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2628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9FFC9"/>
    <w:multiLevelType w:val="singleLevel"/>
    <w:tmpl w:val="9CC9F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8D1DF"/>
    <w:multiLevelType w:val="singleLevel"/>
    <w:tmpl w:val="E6F8D1D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AE62CEB"/>
    <w:rsid w:val="0D5C28B4"/>
    <w:rsid w:val="0D9F449F"/>
    <w:rsid w:val="0E5B07C4"/>
    <w:rsid w:val="0E750A0A"/>
    <w:rsid w:val="0F993483"/>
    <w:rsid w:val="104E5637"/>
    <w:rsid w:val="14931B21"/>
    <w:rsid w:val="15845638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BBB7871"/>
    <w:rsid w:val="2D8819AE"/>
    <w:rsid w:val="2E2014AB"/>
    <w:rsid w:val="2EC74F6A"/>
    <w:rsid w:val="30540C7C"/>
    <w:rsid w:val="350D6881"/>
    <w:rsid w:val="35FA3181"/>
    <w:rsid w:val="36D93C07"/>
    <w:rsid w:val="374301F3"/>
    <w:rsid w:val="3C36353F"/>
    <w:rsid w:val="3E4A0526"/>
    <w:rsid w:val="3FA00F7A"/>
    <w:rsid w:val="40A700C7"/>
    <w:rsid w:val="40FF53B1"/>
    <w:rsid w:val="42D74A06"/>
    <w:rsid w:val="44C70D28"/>
    <w:rsid w:val="45C91867"/>
    <w:rsid w:val="484D2931"/>
    <w:rsid w:val="49496091"/>
    <w:rsid w:val="4979679F"/>
    <w:rsid w:val="4BA52E52"/>
    <w:rsid w:val="4E2467DE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3B1142E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AD43091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2020-06-01T06:43:09Z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