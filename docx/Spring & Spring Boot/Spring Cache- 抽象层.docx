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之Spring Cache- 抽象层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日出东方，唯我不败。Spring框架作为大一统Java后端的万能框架，同样提供了缓存（Cache）的封装类。缓存的实现类分散在spring-context、spring-context-support两个Jar包中。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Spring5对Cache的实现进行了重构，主要由Cache Manager、Cache Resolver、AbstractValueAdaptingCache等Java类实现其功能。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Cache的配置遵循“老三样”原则，即添加依赖、使能模块、添加注解。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添加依赖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spring-boot-starter-cache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2.3.0.RELEASE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使能模块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@SpringBootApplication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@MapperScan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"com.bunny.spring.framework.dao.products.ibatis"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DAOApplication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(DAOApplication.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添加注解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Spring Cache采用“懒加载”策略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未实现的场景：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  由单次查询触发，取出（关联）表中所有数据项（生成项），载入缓存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@CacheConfig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cacheNames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"products"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@Service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JdbcDaoService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@Resource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"jdbcProductDao"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ProductsDao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jdbcProductDao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@Cacheable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Product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queryById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(Long id)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jdbcProductDao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.queryById(id)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@CachePut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update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(Product product)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jdbcProductDao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.update(product)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@CacheEvict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allEntries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evict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Cache功能尚不完备，不支持以下场景：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轻量级锁 Spring Cache使用重量级锁synchronized，同步机制不可配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一次触发，全部取出 即不遵循“懒加载”原则，由单次查询触发，加载表（关联表）中所有数据项（生成项）到缓存中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68A6F"/>
    <w:multiLevelType w:val="multilevel"/>
    <w:tmpl w:val="8B968A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0EA5B1A"/>
    <w:multiLevelType w:val="multilevel"/>
    <w:tmpl w:val="E0EA5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64A6D9F"/>
    <w:rsid w:val="080014EE"/>
    <w:rsid w:val="096520D5"/>
    <w:rsid w:val="09E45E8F"/>
    <w:rsid w:val="0A197575"/>
    <w:rsid w:val="0A4A5214"/>
    <w:rsid w:val="0A7760D2"/>
    <w:rsid w:val="0BBA7B5A"/>
    <w:rsid w:val="0D5C28B4"/>
    <w:rsid w:val="0E5B07C4"/>
    <w:rsid w:val="0E750A0A"/>
    <w:rsid w:val="0EB97C3C"/>
    <w:rsid w:val="0F993483"/>
    <w:rsid w:val="104E5637"/>
    <w:rsid w:val="10F42447"/>
    <w:rsid w:val="13736ADA"/>
    <w:rsid w:val="13BC215C"/>
    <w:rsid w:val="15845638"/>
    <w:rsid w:val="189964DE"/>
    <w:rsid w:val="18BB1C44"/>
    <w:rsid w:val="192F6A5F"/>
    <w:rsid w:val="19405EDF"/>
    <w:rsid w:val="196C4092"/>
    <w:rsid w:val="1A9D34F8"/>
    <w:rsid w:val="1B225D12"/>
    <w:rsid w:val="1B7375AB"/>
    <w:rsid w:val="1B7D3A16"/>
    <w:rsid w:val="1BCC62EB"/>
    <w:rsid w:val="1C1E6ED0"/>
    <w:rsid w:val="1DE75AEA"/>
    <w:rsid w:val="200C6A14"/>
    <w:rsid w:val="213B2174"/>
    <w:rsid w:val="229B2FC9"/>
    <w:rsid w:val="24C259A5"/>
    <w:rsid w:val="26061BAC"/>
    <w:rsid w:val="277D4608"/>
    <w:rsid w:val="27CA537E"/>
    <w:rsid w:val="299822A7"/>
    <w:rsid w:val="2AFB0B25"/>
    <w:rsid w:val="2D8819AE"/>
    <w:rsid w:val="2E2014AB"/>
    <w:rsid w:val="2EC74F6A"/>
    <w:rsid w:val="30B132B8"/>
    <w:rsid w:val="325920B6"/>
    <w:rsid w:val="350D6881"/>
    <w:rsid w:val="35FA3181"/>
    <w:rsid w:val="36D93C07"/>
    <w:rsid w:val="374301F3"/>
    <w:rsid w:val="38106807"/>
    <w:rsid w:val="38EF2FB1"/>
    <w:rsid w:val="3C36353F"/>
    <w:rsid w:val="3E4A0526"/>
    <w:rsid w:val="3FA00F7A"/>
    <w:rsid w:val="40FF53B1"/>
    <w:rsid w:val="42D74A06"/>
    <w:rsid w:val="43546062"/>
    <w:rsid w:val="445F55AF"/>
    <w:rsid w:val="44664A7A"/>
    <w:rsid w:val="449D695F"/>
    <w:rsid w:val="44AC3404"/>
    <w:rsid w:val="44C70D28"/>
    <w:rsid w:val="45782513"/>
    <w:rsid w:val="45C91867"/>
    <w:rsid w:val="484D2931"/>
    <w:rsid w:val="49496091"/>
    <w:rsid w:val="4979679F"/>
    <w:rsid w:val="4A882424"/>
    <w:rsid w:val="4B62368A"/>
    <w:rsid w:val="4BA52E52"/>
    <w:rsid w:val="4F08212F"/>
    <w:rsid w:val="4F496A2D"/>
    <w:rsid w:val="4F5E2E3D"/>
    <w:rsid w:val="506B1146"/>
    <w:rsid w:val="50B82C4B"/>
    <w:rsid w:val="50C60D55"/>
    <w:rsid w:val="51AC22C1"/>
    <w:rsid w:val="52051918"/>
    <w:rsid w:val="522B6288"/>
    <w:rsid w:val="5363569C"/>
    <w:rsid w:val="54B7056E"/>
    <w:rsid w:val="55736F5C"/>
    <w:rsid w:val="590A7CDD"/>
    <w:rsid w:val="5BB11DA5"/>
    <w:rsid w:val="5BEB2F3C"/>
    <w:rsid w:val="5CEB3863"/>
    <w:rsid w:val="5E375F2E"/>
    <w:rsid w:val="5E5D7BC9"/>
    <w:rsid w:val="5E9E5CB5"/>
    <w:rsid w:val="69797C2C"/>
    <w:rsid w:val="69E0341C"/>
    <w:rsid w:val="6B31511C"/>
    <w:rsid w:val="6C137555"/>
    <w:rsid w:val="6C3D32C2"/>
    <w:rsid w:val="6C8B6A6A"/>
    <w:rsid w:val="6D957EFF"/>
    <w:rsid w:val="6F5E4934"/>
    <w:rsid w:val="6FCF10FF"/>
    <w:rsid w:val="70A27D6A"/>
    <w:rsid w:val="710F58E4"/>
    <w:rsid w:val="7156131B"/>
    <w:rsid w:val="71A24D37"/>
    <w:rsid w:val="72DD2EB0"/>
    <w:rsid w:val="741671A1"/>
    <w:rsid w:val="75892B9F"/>
    <w:rsid w:val="759864D7"/>
    <w:rsid w:val="765A6BFD"/>
    <w:rsid w:val="76760751"/>
    <w:rsid w:val="78643922"/>
    <w:rsid w:val="78786DC6"/>
    <w:rsid w:val="797E5E34"/>
    <w:rsid w:val="798A47E6"/>
    <w:rsid w:val="79F64C7C"/>
    <w:rsid w:val="79FB4E7F"/>
    <w:rsid w:val="7AD43091"/>
    <w:rsid w:val="7BF32F20"/>
    <w:rsid w:val="7CBE5B4B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2020-05-26T02:04:30Z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