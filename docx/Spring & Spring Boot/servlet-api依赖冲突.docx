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之servlet-api依赖冲突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>***************************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>APPLICATION FAILED TO START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>***************************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>Description: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>An attempt was made to call a method that does not exist. The attempt was made from the following location: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 xml:space="preserve">    org.apache.catalina.authenticator.AuthenticatorBase.startInternal(AuthenticatorBase.java:1321)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>The following method did not exist: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 xml:space="preserve">    javax.servlet.ServletContext.getVirtualServerName()Ljava/lang/String;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>The method's class, javax.servlet.ServletContext, is available from the following locations: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 xml:space="preserve">    jar:file:/D:/Program%20Files/ProjectManagement/apache-maven-3.3.9/Repository/javax/servlet/servlet-api/2.5/servlet-api-2.5.jar!/javax/servlet/ServletContext.class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 xml:space="preserve">    jar:file:/D:/Program%20Files/ProjectManagement/apache-maven-3.3.9/Repository/org/apache/tomcat/embed/tomcat-embed-core/9.0.33/tomcat-embed-core-9.0.33.jar!/javax/servlet/ServletContext.class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>It was loaded from the following location: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 xml:space="preserve">    file:/D:/Program%20Files/ProjectManagement/apache-maven-3.3.9/Repository/javax/servlet/servlet-api/2.5/servlet-api-2.5.jar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>Action: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>Correct the classpath of your application so that it contains a single, compatible version of javax.servlet.ServletContext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</w:p>
    <w:p>
      <w:pPr>
        <w:ind w:left="840" w:leftChars="0" w:firstLine="420" w:firstLineChars="0"/>
        <w:rPr>
          <w:rFonts w:hint="default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rPr>
          <w:rFonts w:hint="eastAsia"/>
          <w:u w:val="none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>&lt;dependencies&gt;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 xml:space="preserve">    &lt;dependency&gt;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 xml:space="preserve">        &lt;groupId&gt;org.springframework.cloud&lt;/groupId&gt;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 xml:space="preserve">        &lt;artifactId&gt;spring-cloud-starter-netflix-eureka-server&lt;/artifactId&gt;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 xml:space="preserve">        &lt;version&gt;2.2.2.RELEASE&lt;/version&gt;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 xml:space="preserve">        &lt;exclusions&gt;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 xml:space="preserve">            &lt;exclusion&gt;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 xml:space="preserve">                &lt;artifactId&gt;servlet-api&lt;/artifactId&gt;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 xml:space="preserve">                &lt;groupId&gt;javax.servlet&lt;/groupId&gt;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 xml:space="preserve">            &lt;/exclusion&gt;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 xml:space="preserve">        &lt;/exclusions&gt;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 xml:space="preserve">    &lt;/dependency&gt;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14:textFill>
            <w14:solidFill>
              <w14:schemeClr w14:val="bg1"/>
            </w14:solidFill>
          </w14:textFill>
        </w:rPr>
        <w:t>&lt;/dependencies&gt;</w:t>
      </w:r>
      <w:bookmarkStart w:id="0" w:name="_GoBack"/>
      <w:bookmarkEnd w:id="0"/>
    </w:p>
    <w:p>
      <w:pPr>
        <w:rPr>
          <w:rFonts w:hint="eastAsia"/>
          <w:u w:val="none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D5C28B4"/>
    <w:rsid w:val="0E5B07C4"/>
    <w:rsid w:val="0E750A0A"/>
    <w:rsid w:val="0F993483"/>
    <w:rsid w:val="104E5637"/>
    <w:rsid w:val="18BB1C44"/>
    <w:rsid w:val="19405EDF"/>
    <w:rsid w:val="1A9D34F8"/>
    <w:rsid w:val="1B225D12"/>
    <w:rsid w:val="1BCC62EB"/>
    <w:rsid w:val="1C1E6ED0"/>
    <w:rsid w:val="1C9D113D"/>
    <w:rsid w:val="1DE75AEA"/>
    <w:rsid w:val="200C6A14"/>
    <w:rsid w:val="229B2FC9"/>
    <w:rsid w:val="24C259A5"/>
    <w:rsid w:val="296B47B5"/>
    <w:rsid w:val="2AFB0B25"/>
    <w:rsid w:val="2D8819AE"/>
    <w:rsid w:val="2E2014AB"/>
    <w:rsid w:val="2EC74F6A"/>
    <w:rsid w:val="350D6881"/>
    <w:rsid w:val="35FA3181"/>
    <w:rsid w:val="36D93C07"/>
    <w:rsid w:val="3C36353F"/>
    <w:rsid w:val="3E4A0526"/>
    <w:rsid w:val="40FF53B1"/>
    <w:rsid w:val="41E27826"/>
    <w:rsid w:val="44C70D28"/>
    <w:rsid w:val="45C91867"/>
    <w:rsid w:val="467D6830"/>
    <w:rsid w:val="484D2931"/>
    <w:rsid w:val="49496091"/>
    <w:rsid w:val="4979679F"/>
    <w:rsid w:val="49F45832"/>
    <w:rsid w:val="4BA52E52"/>
    <w:rsid w:val="4F08212F"/>
    <w:rsid w:val="4F496A2D"/>
    <w:rsid w:val="4F5E2E3D"/>
    <w:rsid w:val="50C60D55"/>
    <w:rsid w:val="52051918"/>
    <w:rsid w:val="522B6288"/>
    <w:rsid w:val="52D77EDE"/>
    <w:rsid w:val="5363569C"/>
    <w:rsid w:val="54B7056E"/>
    <w:rsid w:val="55736F5C"/>
    <w:rsid w:val="58106746"/>
    <w:rsid w:val="59302527"/>
    <w:rsid w:val="5BB11DA5"/>
    <w:rsid w:val="5CEB3863"/>
    <w:rsid w:val="5E5D7BC9"/>
    <w:rsid w:val="69797C2C"/>
    <w:rsid w:val="69E0341C"/>
    <w:rsid w:val="6C3D32C2"/>
    <w:rsid w:val="6D8C16BF"/>
    <w:rsid w:val="6D957EFF"/>
    <w:rsid w:val="6F5E4934"/>
    <w:rsid w:val="710F58E4"/>
    <w:rsid w:val="71A24D37"/>
    <w:rsid w:val="72DD2EB0"/>
    <w:rsid w:val="73F234DF"/>
    <w:rsid w:val="741671A1"/>
    <w:rsid w:val="759864D7"/>
    <w:rsid w:val="76760751"/>
    <w:rsid w:val="798A47E6"/>
    <w:rsid w:val="7B1B1613"/>
    <w:rsid w:val="7CBE5B4B"/>
    <w:rsid w:val="7F003E57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4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2020-06-24T07:22:33Z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