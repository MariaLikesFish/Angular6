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之面向切面编程（AOP）-读写锁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面向切面编程打破了面向过程（函数式）、面向对象程序设计的代码流程，在一些场景下可以发挥意向不到的妙用。例如：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失败重试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【读写锁】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 面向切面编程类似于虚拟化中的“横向扩展”，可以起到非侵入式改造、代码去重的效果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AbstractReadWriteLockAspect.java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abstract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AbstractReadWriteLockAspect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ReentrantReadWriteLock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lock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ReentrantReadWriteLock()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@Pointcut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abstract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@Pointcut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abstract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write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"read()"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(ProceedingJoinPoint joinPoint)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.readLock().lock()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joinPoint.proceed()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throwable)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throwable.printStackTrace()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.readLock().unlock()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"write()"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doWrite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(ProceedingJoinPoint joinPoint)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.writeLock().lock()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joinPoint.proceed()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throwable)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throwable.printStackTrace()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.writeLock().unlock()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面向切面编程“三件套”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新建注解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定义切面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Aspect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 point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Advice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添加注解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@target: Limits matching to join points (the execution of methods when using Spring AOP) where the class of the executing object has an annotation of the given type.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完成项目地址：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"https://github.com/MariaLikesFish/spring-aop-read-write-lock"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https://github.com/MariaLikesFish/spring-aop-read-write-lock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6998C1"/>
    <w:multiLevelType w:val="singleLevel"/>
    <w:tmpl w:val="7A699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4E1F1E"/>
    <w:rsid w:val="02C1222C"/>
    <w:rsid w:val="04093078"/>
    <w:rsid w:val="04C63054"/>
    <w:rsid w:val="07847AE2"/>
    <w:rsid w:val="080014EE"/>
    <w:rsid w:val="09551951"/>
    <w:rsid w:val="0A4A5214"/>
    <w:rsid w:val="0D5C28B4"/>
    <w:rsid w:val="0E5B07C4"/>
    <w:rsid w:val="0E750A0A"/>
    <w:rsid w:val="0F993483"/>
    <w:rsid w:val="104E5637"/>
    <w:rsid w:val="10F42447"/>
    <w:rsid w:val="11D3032E"/>
    <w:rsid w:val="13736ADA"/>
    <w:rsid w:val="13BC215C"/>
    <w:rsid w:val="14153E4D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83705"/>
    <w:rsid w:val="1C1E6ED0"/>
    <w:rsid w:val="1DE75AEA"/>
    <w:rsid w:val="1E1C1669"/>
    <w:rsid w:val="200C6A14"/>
    <w:rsid w:val="229B2FC9"/>
    <w:rsid w:val="24C259A5"/>
    <w:rsid w:val="259B0BDF"/>
    <w:rsid w:val="26061BAC"/>
    <w:rsid w:val="277D4608"/>
    <w:rsid w:val="27CA537E"/>
    <w:rsid w:val="291650B9"/>
    <w:rsid w:val="299822A7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8EF2FB1"/>
    <w:rsid w:val="393D2DD5"/>
    <w:rsid w:val="3C36353F"/>
    <w:rsid w:val="3E4A0526"/>
    <w:rsid w:val="3E752A74"/>
    <w:rsid w:val="3F85596C"/>
    <w:rsid w:val="3FA00F7A"/>
    <w:rsid w:val="40FF53B1"/>
    <w:rsid w:val="41336824"/>
    <w:rsid w:val="42D74A06"/>
    <w:rsid w:val="442632E4"/>
    <w:rsid w:val="44664A7A"/>
    <w:rsid w:val="44695B32"/>
    <w:rsid w:val="449D695F"/>
    <w:rsid w:val="44C70D28"/>
    <w:rsid w:val="45C91867"/>
    <w:rsid w:val="47B6158B"/>
    <w:rsid w:val="484D2931"/>
    <w:rsid w:val="49496091"/>
    <w:rsid w:val="496D63A3"/>
    <w:rsid w:val="4979679F"/>
    <w:rsid w:val="4A6B1F16"/>
    <w:rsid w:val="4A882424"/>
    <w:rsid w:val="4B62368A"/>
    <w:rsid w:val="4BA52E52"/>
    <w:rsid w:val="4D9A6828"/>
    <w:rsid w:val="4F08212F"/>
    <w:rsid w:val="4F496A2D"/>
    <w:rsid w:val="4F5E2E3D"/>
    <w:rsid w:val="506B1146"/>
    <w:rsid w:val="50B82C4B"/>
    <w:rsid w:val="50C60D55"/>
    <w:rsid w:val="511F2E9F"/>
    <w:rsid w:val="52051918"/>
    <w:rsid w:val="522B6288"/>
    <w:rsid w:val="5363569C"/>
    <w:rsid w:val="54B7056E"/>
    <w:rsid w:val="55736F5C"/>
    <w:rsid w:val="5BB11DA5"/>
    <w:rsid w:val="5CEB3863"/>
    <w:rsid w:val="5E5D7BC9"/>
    <w:rsid w:val="601C47D9"/>
    <w:rsid w:val="62D51C9A"/>
    <w:rsid w:val="62E8186E"/>
    <w:rsid w:val="658F3E09"/>
    <w:rsid w:val="6822228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46D1FAC"/>
    <w:rsid w:val="759864D7"/>
    <w:rsid w:val="76760751"/>
    <w:rsid w:val="795645D7"/>
    <w:rsid w:val="797E5E34"/>
    <w:rsid w:val="798A47E6"/>
    <w:rsid w:val="79FB4E7F"/>
    <w:rsid w:val="7AD43091"/>
    <w:rsid w:val="7BF32F20"/>
    <w:rsid w:val="7CBE5B4B"/>
    <w:rsid w:val="7CEB23D4"/>
    <w:rsid w:val="7D6D0A94"/>
    <w:rsid w:val="7D7E3FB1"/>
    <w:rsid w:val="7DEE3A6D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2020-05-22T07:06:36Z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