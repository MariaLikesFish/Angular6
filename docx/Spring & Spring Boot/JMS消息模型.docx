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之JMS消息模型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Java内的消息传递有两种实现方案：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JVM内部消息：使用JMS消息模型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外部消息：使用MQ消息队列（Kafka、ActiveMQ等）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日出东方，唯我不败。Spring Framework为我们提供了Java Web一站式解决方案。其中就包括通过注解封装的JMS消息模型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定义消息体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@Getter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@Setter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@Accessors(chain = true)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GenericAnimalEvent extends ApplicationEvent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title;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content;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GenericAnimalEvent(Object source)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super(source);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实现、注册消息监听器（Listener）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实现监听器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FeedAnimalListener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@EventListener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handleEvent(GenericAnimalEvent genericAnimalEvent)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System.out.println(genericAnimalEvent.getSource());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System.out.println("Feed animal done.");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注册监听器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@ComponentScan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ApplicationBeanConfig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FeedAnimalListener getFeedAnimalListener()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FeedAnimalListener();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发布消息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AnimalQueryService implements ApplicationEventPublisherAware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ApplicationEventPublisher applicationEventPublisher;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sendMessage()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this.applicationEventPublisher.publishEvent(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GenericAnimalEvent(this)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.setContent("It s time to feed your animal.")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.setTitle("Tip")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setApplicationEventPublisher(ApplicationEventPublisher applicationEventPublisher)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this.applicationEventPublisher = applicationEventPublisher;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消息体中的字段使用final关键字定义更佳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使用注解@EventListener声明消息监听器（Listener）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实现ApplicationEventPublisherAware接口（隶属Aware接口组）发布消息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Spring5使用全注解配置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applicationContext.xml替换为@Bean注解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Bean声明、初始化更为灵活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7D1C575"/>
    <w:multiLevelType w:val="singleLevel"/>
    <w:tmpl w:val="67D1C5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80014EE"/>
    <w:rsid w:val="0A4A5214"/>
    <w:rsid w:val="0D5C28B4"/>
    <w:rsid w:val="0E5B07C4"/>
    <w:rsid w:val="0E750A0A"/>
    <w:rsid w:val="0F993483"/>
    <w:rsid w:val="104E5637"/>
    <w:rsid w:val="10F42447"/>
    <w:rsid w:val="13736ADA"/>
    <w:rsid w:val="15845638"/>
    <w:rsid w:val="18BB1C44"/>
    <w:rsid w:val="192F6A5F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6061BAC"/>
    <w:rsid w:val="27CA537E"/>
    <w:rsid w:val="2AFB0B25"/>
    <w:rsid w:val="2D8819AE"/>
    <w:rsid w:val="2E2014AB"/>
    <w:rsid w:val="2EC74F6A"/>
    <w:rsid w:val="350D6881"/>
    <w:rsid w:val="35FA3181"/>
    <w:rsid w:val="36D93C07"/>
    <w:rsid w:val="374301F3"/>
    <w:rsid w:val="38106807"/>
    <w:rsid w:val="3C36353F"/>
    <w:rsid w:val="3E4A0526"/>
    <w:rsid w:val="3FA00F7A"/>
    <w:rsid w:val="40FF53B1"/>
    <w:rsid w:val="42D74A06"/>
    <w:rsid w:val="44664A7A"/>
    <w:rsid w:val="449D695F"/>
    <w:rsid w:val="44C70D28"/>
    <w:rsid w:val="45C91867"/>
    <w:rsid w:val="484D2931"/>
    <w:rsid w:val="49496091"/>
    <w:rsid w:val="4979679F"/>
    <w:rsid w:val="4BA52E52"/>
    <w:rsid w:val="4F08212F"/>
    <w:rsid w:val="4F496A2D"/>
    <w:rsid w:val="4F5E2E3D"/>
    <w:rsid w:val="506B1146"/>
    <w:rsid w:val="50B82C4B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9E0341C"/>
    <w:rsid w:val="6B31511C"/>
    <w:rsid w:val="6C137555"/>
    <w:rsid w:val="6C3D32C2"/>
    <w:rsid w:val="6C8B6A6A"/>
    <w:rsid w:val="6D957EFF"/>
    <w:rsid w:val="6F5E4934"/>
    <w:rsid w:val="710F58E4"/>
    <w:rsid w:val="7156131B"/>
    <w:rsid w:val="71A24D37"/>
    <w:rsid w:val="72DD2EB0"/>
    <w:rsid w:val="741671A1"/>
    <w:rsid w:val="759864D7"/>
    <w:rsid w:val="76760751"/>
    <w:rsid w:val="798A47E6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2020-05-05T02:09:52Z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