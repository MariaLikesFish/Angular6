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 DAO- MyBatis实现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数据库是海量数据存储、管理的强大工具，是APP后台不可或缺的基础设施。Spring框架提供了面向对象的数据库接口（DAO）、实体-关系映射（ORM）组件的整合方法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这篇技术笔记记录了MyBatis实现方式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在Spring5全注解配置中，使用@Mapper注解配置MyBatis Mapper、使用@MapperScan指定Mapper扫描路径。Type alias、type handler类路径写在YML配置文件中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添加Maven依赖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org.mybatis.spring.boot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mybatis-spring-boot-starter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2.1.2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配置Mapper扫描路径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@MapperScan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"com.bunny.spring.framework.dao.products.ibatis"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DAOApplication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(DAOApplication.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实现Mapper类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@Mapper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ProductsMapper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* FROM products WHERE id = #{id}"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queryById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(Long 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（可选）配置Type Alias、Type Handler扫描路径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application.yml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mybatis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type-aliases-package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com.bunny.spring.framework.entity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使用全注解配置简洁工整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MyBatis对Spring框架的整合没有做Exception Translation：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96440"/>
            <wp:effectExtent l="0" t="0" r="825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8A6F"/>
    <w:multiLevelType w:val="multilevel"/>
    <w:tmpl w:val="8B968A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0EA5B1A"/>
    <w:multiLevelType w:val="multilevel"/>
    <w:tmpl w:val="E0EA5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64A6D9F"/>
    <w:rsid w:val="06AF619A"/>
    <w:rsid w:val="080014EE"/>
    <w:rsid w:val="0A197575"/>
    <w:rsid w:val="0A4A5214"/>
    <w:rsid w:val="0BBA7B5A"/>
    <w:rsid w:val="0D5C28B4"/>
    <w:rsid w:val="0E5B07C4"/>
    <w:rsid w:val="0E750A0A"/>
    <w:rsid w:val="0F993483"/>
    <w:rsid w:val="104E5637"/>
    <w:rsid w:val="10F42447"/>
    <w:rsid w:val="11443334"/>
    <w:rsid w:val="13736ADA"/>
    <w:rsid w:val="13BC215C"/>
    <w:rsid w:val="15845638"/>
    <w:rsid w:val="189964DE"/>
    <w:rsid w:val="18BB1C44"/>
    <w:rsid w:val="192F6A5F"/>
    <w:rsid w:val="19405EDF"/>
    <w:rsid w:val="1A9D34F8"/>
    <w:rsid w:val="1B225D12"/>
    <w:rsid w:val="1B7375AB"/>
    <w:rsid w:val="1B7D3A16"/>
    <w:rsid w:val="1BCC62EB"/>
    <w:rsid w:val="1C1E6ED0"/>
    <w:rsid w:val="1DE75AEA"/>
    <w:rsid w:val="200C6A14"/>
    <w:rsid w:val="213B2174"/>
    <w:rsid w:val="229B2FC9"/>
    <w:rsid w:val="24C259A5"/>
    <w:rsid w:val="26061BAC"/>
    <w:rsid w:val="277D4608"/>
    <w:rsid w:val="27CA537E"/>
    <w:rsid w:val="299822A7"/>
    <w:rsid w:val="2AFB0B25"/>
    <w:rsid w:val="2D8819AE"/>
    <w:rsid w:val="2E2014AB"/>
    <w:rsid w:val="2EC74F6A"/>
    <w:rsid w:val="30B132B8"/>
    <w:rsid w:val="3160049A"/>
    <w:rsid w:val="350D6881"/>
    <w:rsid w:val="35FA3181"/>
    <w:rsid w:val="36D93C07"/>
    <w:rsid w:val="374301F3"/>
    <w:rsid w:val="38106807"/>
    <w:rsid w:val="38EF2FB1"/>
    <w:rsid w:val="3C36353F"/>
    <w:rsid w:val="3E4A0526"/>
    <w:rsid w:val="3FA00F7A"/>
    <w:rsid w:val="3FAC16E0"/>
    <w:rsid w:val="408B58A2"/>
    <w:rsid w:val="40FF53B1"/>
    <w:rsid w:val="42D74A06"/>
    <w:rsid w:val="43546062"/>
    <w:rsid w:val="445F55AF"/>
    <w:rsid w:val="44664A7A"/>
    <w:rsid w:val="449D695F"/>
    <w:rsid w:val="44AC3404"/>
    <w:rsid w:val="44C70D28"/>
    <w:rsid w:val="45C91867"/>
    <w:rsid w:val="484D2931"/>
    <w:rsid w:val="49496091"/>
    <w:rsid w:val="4979679F"/>
    <w:rsid w:val="4A882424"/>
    <w:rsid w:val="4B62368A"/>
    <w:rsid w:val="4BA52E52"/>
    <w:rsid w:val="4BCE30BE"/>
    <w:rsid w:val="4F08212F"/>
    <w:rsid w:val="4F496A2D"/>
    <w:rsid w:val="4F5E2E3D"/>
    <w:rsid w:val="506B1146"/>
    <w:rsid w:val="50B82C4B"/>
    <w:rsid w:val="50C60D55"/>
    <w:rsid w:val="52051918"/>
    <w:rsid w:val="522B6288"/>
    <w:rsid w:val="5363569C"/>
    <w:rsid w:val="54B7056E"/>
    <w:rsid w:val="55736F5C"/>
    <w:rsid w:val="58512D6F"/>
    <w:rsid w:val="5BB11DA5"/>
    <w:rsid w:val="5BEB2F3C"/>
    <w:rsid w:val="5CEB3863"/>
    <w:rsid w:val="5E5D7BC9"/>
    <w:rsid w:val="64B13647"/>
    <w:rsid w:val="69797C2C"/>
    <w:rsid w:val="69E0341C"/>
    <w:rsid w:val="6B31511C"/>
    <w:rsid w:val="6C137555"/>
    <w:rsid w:val="6C3D32C2"/>
    <w:rsid w:val="6C8B6A6A"/>
    <w:rsid w:val="6D02542B"/>
    <w:rsid w:val="6D957EFF"/>
    <w:rsid w:val="6F5E4934"/>
    <w:rsid w:val="70A27D6A"/>
    <w:rsid w:val="710F58E4"/>
    <w:rsid w:val="7156131B"/>
    <w:rsid w:val="71A24D37"/>
    <w:rsid w:val="72DD2EB0"/>
    <w:rsid w:val="741671A1"/>
    <w:rsid w:val="75892B9F"/>
    <w:rsid w:val="759864D7"/>
    <w:rsid w:val="76760751"/>
    <w:rsid w:val="797E5E34"/>
    <w:rsid w:val="798A47E6"/>
    <w:rsid w:val="79F64C7C"/>
    <w:rsid w:val="79FB4E7F"/>
    <w:rsid w:val="7AD43091"/>
    <w:rsid w:val="7BF32F20"/>
    <w:rsid w:val="7CBE5B4B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2020-05-25T03:15:43Z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