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Cache- Ehcache实现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Cache可以由多种Cache Provider提供功能支持，常用的有：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 ConcurrentMap实现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Ehcache实现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Redis实现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这篇技术笔记记录了Ehcache实现。</w:t>
      </w: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right="0" w:righ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Ehcache具有以下特点：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进程内缓存框架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支持内存、磁盘二级缓存：应用启动时加载、退出时持久化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支持分布式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对多节点同步的支持不理想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Hibernate框架御用缓存</w:t>
      </w:r>
    </w:p>
    <w:p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840" w:leftChars="0" w:right="0" w:righ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适合单体应用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numPr>
          <w:ilvl w:val="0"/>
          <w:numId w:val="3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添加依赖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net.sf.ehcache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ehcache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2.10.6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widowControl w:val="0"/>
        <w:numPr>
          <w:numId w:val="0"/>
        </w:numPr>
        <w:jc w:val="both"/>
        <w:rPr>
          <w:rFonts w:hint="eastAsia"/>
          <w:u w:val="singl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添加配置类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CacheConfig {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getCacheManager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ResourceLoader loader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DefaultResourceLoader()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Resource ehcacheConfig = loader.getResource(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"ehcache/ehcache.xml"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EhCacheManagerFactoryBean factoryBean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EhCacheManagerFactoryBean()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factoryBean.setConfigLocation(ehcacheConfig)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factoryBean.afterPropertiesSet()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factoryBean.getObject()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EhCacheCacheManager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getCacheCacheManager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EhCacheCacheManager cacheCacheManager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EhCacheCacheManager()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cacheCacheManager.setCacheManager(getCacheManager())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cacheCacheManager.afterPropertiesSet()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cacheCacheManager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5.3官方文档中是基于Ehcache 2进行配置的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041CD"/>
    <w:multiLevelType w:val="singleLevel"/>
    <w:tmpl w:val="95F041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009B20A"/>
    <w:multiLevelType w:val="singleLevel"/>
    <w:tmpl w:val="E009B20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A4B094"/>
    <w:multiLevelType w:val="singleLevel"/>
    <w:tmpl w:val="F1A4B0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CB5048"/>
    <w:multiLevelType w:val="singleLevel"/>
    <w:tmpl w:val="5CCB504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35935AC"/>
    <w:rsid w:val="064A6D9F"/>
    <w:rsid w:val="075B4C7A"/>
    <w:rsid w:val="080014EE"/>
    <w:rsid w:val="096520D5"/>
    <w:rsid w:val="09E45E8F"/>
    <w:rsid w:val="0A197575"/>
    <w:rsid w:val="0A4A5214"/>
    <w:rsid w:val="0A7760D2"/>
    <w:rsid w:val="0B3044F6"/>
    <w:rsid w:val="0BBA7B5A"/>
    <w:rsid w:val="0D5C28B4"/>
    <w:rsid w:val="0E5B07C4"/>
    <w:rsid w:val="0E750A0A"/>
    <w:rsid w:val="0EB97C3C"/>
    <w:rsid w:val="0F993483"/>
    <w:rsid w:val="104E5637"/>
    <w:rsid w:val="10F42447"/>
    <w:rsid w:val="11651794"/>
    <w:rsid w:val="13736ADA"/>
    <w:rsid w:val="13BC215C"/>
    <w:rsid w:val="15845638"/>
    <w:rsid w:val="189964DE"/>
    <w:rsid w:val="18BB1C44"/>
    <w:rsid w:val="192F6A5F"/>
    <w:rsid w:val="19405EDF"/>
    <w:rsid w:val="196C4092"/>
    <w:rsid w:val="1A9D34F8"/>
    <w:rsid w:val="1B225D12"/>
    <w:rsid w:val="1B7375AB"/>
    <w:rsid w:val="1B7D3A16"/>
    <w:rsid w:val="1BCC62EB"/>
    <w:rsid w:val="1BCE3331"/>
    <w:rsid w:val="1C1E6ED0"/>
    <w:rsid w:val="1DE75AEA"/>
    <w:rsid w:val="200C6A14"/>
    <w:rsid w:val="213B2174"/>
    <w:rsid w:val="229B2FC9"/>
    <w:rsid w:val="24C259A5"/>
    <w:rsid w:val="26061BAC"/>
    <w:rsid w:val="277D4608"/>
    <w:rsid w:val="27CA537E"/>
    <w:rsid w:val="299822A7"/>
    <w:rsid w:val="2AFB0B25"/>
    <w:rsid w:val="2CAE5383"/>
    <w:rsid w:val="2D8819AE"/>
    <w:rsid w:val="2E2014AB"/>
    <w:rsid w:val="2EC74F6A"/>
    <w:rsid w:val="30B132B8"/>
    <w:rsid w:val="325920B6"/>
    <w:rsid w:val="349772ED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3546062"/>
    <w:rsid w:val="444D2699"/>
    <w:rsid w:val="445F55AF"/>
    <w:rsid w:val="44664A7A"/>
    <w:rsid w:val="449D695F"/>
    <w:rsid w:val="44AC3404"/>
    <w:rsid w:val="44C70D28"/>
    <w:rsid w:val="45782513"/>
    <w:rsid w:val="45C91867"/>
    <w:rsid w:val="484D2931"/>
    <w:rsid w:val="49496091"/>
    <w:rsid w:val="4979679F"/>
    <w:rsid w:val="4A882424"/>
    <w:rsid w:val="4B62368A"/>
    <w:rsid w:val="4BA52E52"/>
    <w:rsid w:val="4BCC08A3"/>
    <w:rsid w:val="4F08212F"/>
    <w:rsid w:val="4F496A2D"/>
    <w:rsid w:val="4F5E2E3D"/>
    <w:rsid w:val="506B1146"/>
    <w:rsid w:val="50B82C4B"/>
    <w:rsid w:val="50C60D55"/>
    <w:rsid w:val="51AC22C1"/>
    <w:rsid w:val="51FA691B"/>
    <w:rsid w:val="52051918"/>
    <w:rsid w:val="522B6288"/>
    <w:rsid w:val="5363569C"/>
    <w:rsid w:val="54B7056E"/>
    <w:rsid w:val="55736F5C"/>
    <w:rsid w:val="564059DF"/>
    <w:rsid w:val="590A7CDD"/>
    <w:rsid w:val="59C570FB"/>
    <w:rsid w:val="5BB11DA5"/>
    <w:rsid w:val="5BEB2F3C"/>
    <w:rsid w:val="5C75202B"/>
    <w:rsid w:val="5CEB3863"/>
    <w:rsid w:val="5E375F2E"/>
    <w:rsid w:val="5E5D7BC9"/>
    <w:rsid w:val="5E9E5CB5"/>
    <w:rsid w:val="66E43A0B"/>
    <w:rsid w:val="69797C2C"/>
    <w:rsid w:val="69E0341C"/>
    <w:rsid w:val="6B31511C"/>
    <w:rsid w:val="6C137555"/>
    <w:rsid w:val="6C3D32C2"/>
    <w:rsid w:val="6C8B6A6A"/>
    <w:rsid w:val="6D957EFF"/>
    <w:rsid w:val="6E0D1DDE"/>
    <w:rsid w:val="6F5E4934"/>
    <w:rsid w:val="6FCF10FF"/>
    <w:rsid w:val="703D24D4"/>
    <w:rsid w:val="70A27D6A"/>
    <w:rsid w:val="710F58E4"/>
    <w:rsid w:val="7156131B"/>
    <w:rsid w:val="71A24D37"/>
    <w:rsid w:val="72DD2EB0"/>
    <w:rsid w:val="741671A1"/>
    <w:rsid w:val="75892B9F"/>
    <w:rsid w:val="759864D7"/>
    <w:rsid w:val="765A6BFD"/>
    <w:rsid w:val="76760751"/>
    <w:rsid w:val="78643922"/>
    <w:rsid w:val="78786DC6"/>
    <w:rsid w:val="794059F4"/>
    <w:rsid w:val="797E5E34"/>
    <w:rsid w:val="798A47E6"/>
    <w:rsid w:val="79F64C7C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2020-05-26T02:53:20Z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