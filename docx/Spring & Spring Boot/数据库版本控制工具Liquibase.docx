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之数据库版本控制工具Liquibase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Spring Boot“老三样”包括：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Controller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Service</w:t>
      </w:r>
    </w:p>
    <w:p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DAO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三部分组件的设计均遵循Spring全家桶“约定 &gt; 配置 &gt; 编码”的设计理念。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数据库的建表操作可以纳入这一理念中来吗？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可以的。一种落地实现即为数据库版本控制工具Liquibase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引入Maven依赖项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&lt;groupId&gt;org.liquibase&lt;/groupId&gt;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&lt;artifactId&gt;liquibase-core&lt;/artifactId&gt;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-4"/>
          <w:numId w:val="0"/>
        </w:numPr>
        <w:bidi w:val="0"/>
        <w:ind w:firstLine="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声明Bean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 id="liquibase" class="liquibase.integration.spring.SpringLiquibase"&gt;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name="dataSource" ref="dataSource"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name="changeLog" value="classpath:db-ups-create-table-changelog.xml"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contexts specifies the runtime contexts to use.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name="contexts" value="test, production"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&lt;/bean&gt;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转写数据库配置文件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如果已有数据库建表脚本，需要转写为Liquibase格式的xml定义文件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SpringLiquibaseBean实现了InitializingBean接口。会在初始化Bean阶段调用其中的afterPropertiesSet()方法，初始化数据库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Liquibase会在数据库中新建两张表</w:t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B303C"/>
    <w:multiLevelType w:val="singleLevel"/>
    <w:tmpl w:val="E17B30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188529"/>
    <w:multiLevelType w:val="singleLevel"/>
    <w:tmpl w:val="F11885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A997F6F"/>
    <w:multiLevelType w:val="singleLevel"/>
    <w:tmpl w:val="1A997F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4D2D66D"/>
    <w:multiLevelType w:val="singleLevel"/>
    <w:tmpl w:val="64D2D6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52A6FFD"/>
    <w:rsid w:val="0C42088F"/>
    <w:rsid w:val="0D5C28B4"/>
    <w:rsid w:val="0E5B07C4"/>
    <w:rsid w:val="0E750A0A"/>
    <w:rsid w:val="0F993483"/>
    <w:rsid w:val="104E5637"/>
    <w:rsid w:val="114B7421"/>
    <w:rsid w:val="137807C2"/>
    <w:rsid w:val="15845638"/>
    <w:rsid w:val="163A4012"/>
    <w:rsid w:val="18BB1C44"/>
    <w:rsid w:val="19405EDF"/>
    <w:rsid w:val="1A9D34F8"/>
    <w:rsid w:val="1AD92EFC"/>
    <w:rsid w:val="1B225D12"/>
    <w:rsid w:val="1BCC62EB"/>
    <w:rsid w:val="1C1E6ED0"/>
    <w:rsid w:val="1DE75AEA"/>
    <w:rsid w:val="1EC65E4E"/>
    <w:rsid w:val="200C6A14"/>
    <w:rsid w:val="229B2FC9"/>
    <w:rsid w:val="23D94A1A"/>
    <w:rsid w:val="24C259A5"/>
    <w:rsid w:val="2AFB0B25"/>
    <w:rsid w:val="2C690400"/>
    <w:rsid w:val="2D8819AE"/>
    <w:rsid w:val="2E2014AB"/>
    <w:rsid w:val="2EC74F6A"/>
    <w:rsid w:val="350D6881"/>
    <w:rsid w:val="35FA3181"/>
    <w:rsid w:val="36D93C07"/>
    <w:rsid w:val="374301F3"/>
    <w:rsid w:val="3B4C66E6"/>
    <w:rsid w:val="3BC9257B"/>
    <w:rsid w:val="3C36353F"/>
    <w:rsid w:val="3D943F8A"/>
    <w:rsid w:val="3E4A0526"/>
    <w:rsid w:val="3FA00F7A"/>
    <w:rsid w:val="40FF53B1"/>
    <w:rsid w:val="41746B80"/>
    <w:rsid w:val="42D74A06"/>
    <w:rsid w:val="44C70D28"/>
    <w:rsid w:val="45AD2CC0"/>
    <w:rsid w:val="45C91867"/>
    <w:rsid w:val="48141E1C"/>
    <w:rsid w:val="484D2931"/>
    <w:rsid w:val="49475F49"/>
    <w:rsid w:val="49496091"/>
    <w:rsid w:val="497126CF"/>
    <w:rsid w:val="4979679F"/>
    <w:rsid w:val="4BA52E52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290687F"/>
    <w:rsid w:val="69797C2C"/>
    <w:rsid w:val="69870A17"/>
    <w:rsid w:val="69BE6CB7"/>
    <w:rsid w:val="69E0341C"/>
    <w:rsid w:val="6A1A0308"/>
    <w:rsid w:val="6C3D32C2"/>
    <w:rsid w:val="6D957EFF"/>
    <w:rsid w:val="6F1B7363"/>
    <w:rsid w:val="6F5E4934"/>
    <w:rsid w:val="710F58E4"/>
    <w:rsid w:val="71A24D37"/>
    <w:rsid w:val="72984BF6"/>
    <w:rsid w:val="72DD2EB0"/>
    <w:rsid w:val="741671A1"/>
    <w:rsid w:val="759864D7"/>
    <w:rsid w:val="76760751"/>
    <w:rsid w:val="798A47E6"/>
    <w:rsid w:val="7AC0106E"/>
    <w:rsid w:val="7AD43091"/>
    <w:rsid w:val="7CBE5B4B"/>
    <w:rsid w:val="7F567912"/>
    <w:rsid w:val="7F72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2020-05-05T02:51:06Z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