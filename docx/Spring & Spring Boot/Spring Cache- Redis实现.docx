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Cache- Redis实现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Cache可以由多种Cache Provider提供功能支持，常用的有：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 ConcurrentMap实现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Ehcache实现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Redis实现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这篇技术笔记记录了Redis实现。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Redis是分布式缓存的“老江湖”了。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Redis采用Sentinel（哨兵）机制进行投票，探测成员状态（Alive）。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安装Redis服务</w:t>
      </w:r>
    </w:p>
    <w:p>
      <w:pPr>
        <w:numPr>
          <w:ilvl w:val="0"/>
          <w:numId w:val="2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添加依赖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spring-boot-starter-data-redis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2.3.0.RELEASE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添加配置类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CacheConfig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Redis Implementation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(RedisConnectionFactory lettuceConnectionFactory)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RedisCacheConfiguration defaultCacheConfig = RedisCacheConfiguration.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defaultCacheConfig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设置缓存管理器管理的缓存的默认过期时间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defaultCacheConfig = defaultCacheConfig.entryTtl(Duration.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ofSeconds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240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设置 key为string序列化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.serializeKeysWith(RedisSerializationContext.SerializationPair.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fromSerializer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StringRedisSerializer()))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设置value为json序列化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.serializeValuesWith(RedisSerializationContext.SerializationPair.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fromSerializer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GenericJackson2JsonRedisSerializer()))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不缓存空值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.disableCachingNullValues()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Set&lt;String&gt; cacheNames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HashSet&lt;&gt;()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cacheNames.add(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对每个缓存空间应用不同的配置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RedisCacheConfiguration&gt; configMap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configMap.put(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defaultCacheConfig.entryTtl(Duration.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ofSeconds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RedisCacheManager cacheManager = RedisCacheManager.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(lettuceConnectionFactory)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.cacheDefaults(defaultCacheConfig)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.initialCacheNames(cacheNames)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.withInitialCacheConfigurations(configMap)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Bean Lettuce Connection Factory是由spring-boot-autoconfigure注入的：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166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27AD2"/>
    <w:multiLevelType w:val="singleLevel"/>
    <w:tmpl w:val="A9B27A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A4B094"/>
    <w:multiLevelType w:val="singleLevel"/>
    <w:tmpl w:val="F1A4B0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CB5048"/>
    <w:multiLevelType w:val="singleLevel"/>
    <w:tmpl w:val="5CCB504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35935AC"/>
    <w:rsid w:val="064A6D9F"/>
    <w:rsid w:val="075B4C7A"/>
    <w:rsid w:val="080014EE"/>
    <w:rsid w:val="096520D5"/>
    <w:rsid w:val="09E45E8F"/>
    <w:rsid w:val="0A197575"/>
    <w:rsid w:val="0A4A5214"/>
    <w:rsid w:val="0A7760D2"/>
    <w:rsid w:val="0B3044F6"/>
    <w:rsid w:val="0BBA7B5A"/>
    <w:rsid w:val="0D5C28B4"/>
    <w:rsid w:val="0E5B07C4"/>
    <w:rsid w:val="0E750A0A"/>
    <w:rsid w:val="0EB97C3C"/>
    <w:rsid w:val="0F993483"/>
    <w:rsid w:val="104E5637"/>
    <w:rsid w:val="10F42447"/>
    <w:rsid w:val="11651794"/>
    <w:rsid w:val="13736ADA"/>
    <w:rsid w:val="13BC215C"/>
    <w:rsid w:val="15845638"/>
    <w:rsid w:val="189964DE"/>
    <w:rsid w:val="18BB1C44"/>
    <w:rsid w:val="192F6A5F"/>
    <w:rsid w:val="19405EDF"/>
    <w:rsid w:val="196C4092"/>
    <w:rsid w:val="1A9D34F8"/>
    <w:rsid w:val="1B225D12"/>
    <w:rsid w:val="1B7375AB"/>
    <w:rsid w:val="1B7D3A16"/>
    <w:rsid w:val="1BCC62EB"/>
    <w:rsid w:val="1BCE3331"/>
    <w:rsid w:val="1C1E6ED0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CAE5383"/>
    <w:rsid w:val="2D8819AE"/>
    <w:rsid w:val="2E2014AB"/>
    <w:rsid w:val="2E4E3227"/>
    <w:rsid w:val="2EBD54EE"/>
    <w:rsid w:val="2EC74F6A"/>
    <w:rsid w:val="30B132B8"/>
    <w:rsid w:val="325920B6"/>
    <w:rsid w:val="349772ED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3FB324DD"/>
    <w:rsid w:val="400C26D0"/>
    <w:rsid w:val="40FF53B1"/>
    <w:rsid w:val="42D74A06"/>
    <w:rsid w:val="43546062"/>
    <w:rsid w:val="444D2699"/>
    <w:rsid w:val="445F55AF"/>
    <w:rsid w:val="44664A7A"/>
    <w:rsid w:val="449D695F"/>
    <w:rsid w:val="44AC3404"/>
    <w:rsid w:val="44C70D28"/>
    <w:rsid w:val="45782513"/>
    <w:rsid w:val="45C91867"/>
    <w:rsid w:val="484D2931"/>
    <w:rsid w:val="49496091"/>
    <w:rsid w:val="4979679F"/>
    <w:rsid w:val="4A882424"/>
    <w:rsid w:val="4B62368A"/>
    <w:rsid w:val="4BA52E52"/>
    <w:rsid w:val="4BCC08A3"/>
    <w:rsid w:val="4D847A5B"/>
    <w:rsid w:val="4F08212F"/>
    <w:rsid w:val="4F496A2D"/>
    <w:rsid w:val="4F5E2E3D"/>
    <w:rsid w:val="506B1146"/>
    <w:rsid w:val="50B82C4B"/>
    <w:rsid w:val="50C60D55"/>
    <w:rsid w:val="51AC22C1"/>
    <w:rsid w:val="51FA691B"/>
    <w:rsid w:val="52051918"/>
    <w:rsid w:val="522B6288"/>
    <w:rsid w:val="5363569C"/>
    <w:rsid w:val="53845234"/>
    <w:rsid w:val="54B7056E"/>
    <w:rsid w:val="55736F5C"/>
    <w:rsid w:val="564059DF"/>
    <w:rsid w:val="590A7CDD"/>
    <w:rsid w:val="59C570FB"/>
    <w:rsid w:val="5BB11DA5"/>
    <w:rsid w:val="5BEB2F3C"/>
    <w:rsid w:val="5C75202B"/>
    <w:rsid w:val="5CEB3863"/>
    <w:rsid w:val="5E375F2E"/>
    <w:rsid w:val="5E45605B"/>
    <w:rsid w:val="5E5D7BC9"/>
    <w:rsid w:val="5E9E5CB5"/>
    <w:rsid w:val="66E43A0B"/>
    <w:rsid w:val="69797C2C"/>
    <w:rsid w:val="69E0341C"/>
    <w:rsid w:val="6B31511C"/>
    <w:rsid w:val="6C137555"/>
    <w:rsid w:val="6C3D32C2"/>
    <w:rsid w:val="6C8B6A6A"/>
    <w:rsid w:val="6D957EFF"/>
    <w:rsid w:val="6E0D1DDE"/>
    <w:rsid w:val="6F5E4934"/>
    <w:rsid w:val="6FCF10FF"/>
    <w:rsid w:val="703D24D4"/>
    <w:rsid w:val="70A27D6A"/>
    <w:rsid w:val="710F58E4"/>
    <w:rsid w:val="7156131B"/>
    <w:rsid w:val="71A24D37"/>
    <w:rsid w:val="72DD2EB0"/>
    <w:rsid w:val="741671A1"/>
    <w:rsid w:val="746D2B85"/>
    <w:rsid w:val="75892B9F"/>
    <w:rsid w:val="759864D7"/>
    <w:rsid w:val="765A6BFD"/>
    <w:rsid w:val="76760751"/>
    <w:rsid w:val="78643922"/>
    <w:rsid w:val="78786DC6"/>
    <w:rsid w:val="794059F4"/>
    <w:rsid w:val="797E5E34"/>
    <w:rsid w:val="798A47E6"/>
    <w:rsid w:val="79F64C7C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2020-05-26T03:23:20Z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