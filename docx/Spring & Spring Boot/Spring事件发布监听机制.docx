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之Spring事件发布监听机制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Spring事件发布监听机制由以下Java类实现：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ApplicationEvent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color w:val="4CC4FF" w:themeColor="text1" w:themeTint="99"/>
          <w:lang w:val="en-US" w:eastAsia="zh-CN"/>
          <w14:textFill>
            <w14:solidFill>
              <w14:schemeClr w14:val="tx1">
                <w14:lumMod w14:val="60000"/>
                <w14:lumOff w14:val="40000"/>
              </w14:schemeClr>
            </w14:solidFill>
          </w14:textFill>
        </w:rPr>
        <w:t>Packet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EventListener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color w:val="4CC4FF" w:themeColor="text1" w:themeTint="99"/>
          <w:lang w:val="en-US" w:eastAsia="zh-CN"/>
          <w14:textFill>
            <w14:solidFill>
              <w14:schemeClr w14:val="tx1">
                <w14:lumMod w14:val="60000"/>
                <w14:lumOff w14:val="40000"/>
              </w14:schemeClr>
            </w14:solidFill>
          </w14:textFill>
        </w:rPr>
        <w:t>Endpoint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ApplicationEventMulticaster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color w:val="4CC4FF" w:themeColor="text1" w:themeTint="99"/>
          <w:lang w:val="en-US" w:eastAsia="zh-CN"/>
          <w14:textFill>
            <w14:solidFill>
              <w14:schemeClr w14:val="tx1">
                <w14:lumMod w14:val="60000"/>
                <w14:lumOff w14:val="40000"/>
              </w14:schemeClr>
            </w14:solidFill>
          </w14:textFill>
        </w:rPr>
        <w:t>Router</w:t>
      </w:r>
      <w:bookmarkStart w:id="0" w:name="_GoBack"/>
      <w:bookmarkEnd w:id="0"/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right="0" w:rightChars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3883025"/>
            <wp:effectExtent l="0" t="0" r="6350" b="3175"/>
            <wp:docPr id="8" name="图片 8" descr="11469185-76304db99640a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1469185-76304db99640a4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5278755"/>
            <wp:effectExtent l="0" t="0" r="5080" b="17145"/>
            <wp:docPr id="7" name="图片 7" descr="11469185-efdb14a93cdf47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1469185-efdb14a93cdf47b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7BF20"/>
    <w:multiLevelType w:val="singleLevel"/>
    <w:tmpl w:val="8517BF2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AE62CEB"/>
    <w:rsid w:val="0D5C28B4"/>
    <w:rsid w:val="0D9F449F"/>
    <w:rsid w:val="0E5B07C4"/>
    <w:rsid w:val="0E750A0A"/>
    <w:rsid w:val="0F993483"/>
    <w:rsid w:val="104E5637"/>
    <w:rsid w:val="14931B21"/>
    <w:rsid w:val="15845638"/>
    <w:rsid w:val="18BB1C44"/>
    <w:rsid w:val="19405EDF"/>
    <w:rsid w:val="1A9D34F8"/>
    <w:rsid w:val="1B225D12"/>
    <w:rsid w:val="1BCC62EB"/>
    <w:rsid w:val="1C1E6ED0"/>
    <w:rsid w:val="1C4179A5"/>
    <w:rsid w:val="1DE75AEA"/>
    <w:rsid w:val="200C6A14"/>
    <w:rsid w:val="229B2FC9"/>
    <w:rsid w:val="24C259A5"/>
    <w:rsid w:val="2AFB0B25"/>
    <w:rsid w:val="2BBB7871"/>
    <w:rsid w:val="2D8819AE"/>
    <w:rsid w:val="2E2014AB"/>
    <w:rsid w:val="2EC74F6A"/>
    <w:rsid w:val="30540C7C"/>
    <w:rsid w:val="34076661"/>
    <w:rsid w:val="350D6881"/>
    <w:rsid w:val="35FA3181"/>
    <w:rsid w:val="36D93C07"/>
    <w:rsid w:val="374301F3"/>
    <w:rsid w:val="3C36353F"/>
    <w:rsid w:val="3E4A0526"/>
    <w:rsid w:val="3FA00F7A"/>
    <w:rsid w:val="40A700C7"/>
    <w:rsid w:val="40FF53B1"/>
    <w:rsid w:val="42D74A06"/>
    <w:rsid w:val="44C70D28"/>
    <w:rsid w:val="44FB6B85"/>
    <w:rsid w:val="45C91867"/>
    <w:rsid w:val="484D2931"/>
    <w:rsid w:val="49496091"/>
    <w:rsid w:val="4979679F"/>
    <w:rsid w:val="4BA52E52"/>
    <w:rsid w:val="4E2467DE"/>
    <w:rsid w:val="4F08212F"/>
    <w:rsid w:val="4F496A2D"/>
    <w:rsid w:val="4F5E2E3D"/>
    <w:rsid w:val="50C60D55"/>
    <w:rsid w:val="52051918"/>
    <w:rsid w:val="522B6288"/>
    <w:rsid w:val="5363569C"/>
    <w:rsid w:val="54B7056E"/>
    <w:rsid w:val="55736F5C"/>
    <w:rsid w:val="5BB11DA5"/>
    <w:rsid w:val="5CEB3863"/>
    <w:rsid w:val="5E5D7BC9"/>
    <w:rsid w:val="63B1142E"/>
    <w:rsid w:val="69797C2C"/>
    <w:rsid w:val="69E0341C"/>
    <w:rsid w:val="6A9D742A"/>
    <w:rsid w:val="6C3D32C2"/>
    <w:rsid w:val="6D957EFF"/>
    <w:rsid w:val="6F5E4934"/>
    <w:rsid w:val="710F58E4"/>
    <w:rsid w:val="71A24D37"/>
    <w:rsid w:val="72DD2EB0"/>
    <w:rsid w:val="741671A1"/>
    <w:rsid w:val="759864D7"/>
    <w:rsid w:val="76760751"/>
    <w:rsid w:val="798A47E6"/>
    <w:rsid w:val="7AD43091"/>
    <w:rsid w:val="7CBE5B4B"/>
    <w:rsid w:val="7CE27D97"/>
    <w:rsid w:val="7EA96400"/>
    <w:rsid w:val="7F5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qFormat="1"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TML Code"/>
    <w:basedOn w:val="11"/>
    <w:semiHidden/>
    <w:unhideWhenUsed/>
    <w:qFormat/>
    <w:uiPriority w:val="0"/>
    <w:rPr>
      <w:rFonts w:ascii="Courier New" w:hAnsi="Courier New"/>
      <w:sz w:val="20"/>
    </w:rPr>
  </w:style>
  <w:style w:type="character" w:customStyle="1" w:styleId="16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7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2020-06-01T07:38:41Z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