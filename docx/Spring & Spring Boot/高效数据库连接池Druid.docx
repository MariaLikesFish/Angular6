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之配置Druid高效数据库连接池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JDBC操作数据库分四步：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建立间接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执行事务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关闭连接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释放连接</w:t>
      </w:r>
    </w:p>
    <w:p>
      <w:pPr>
        <w:numPr>
          <w:numId w:val="0"/>
        </w:numPr>
        <w:ind w:left="420" w:leftChars="0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其中只有【执行事务】为必要开销，其余三步均为overhead。为了解决开销，数据库连接池（中间件）应运而生。</w:t>
      </w:r>
    </w:p>
    <w:p>
      <w:pPr>
        <w:numPr>
          <w:numId w:val="0"/>
        </w:numPr>
        <w:ind w:left="420" w:leftChars="0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常见的数据连接池包括：</w:t>
      </w:r>
    </w:p>
    <w:p>
      <w:pPr>
        <w:numPr>
          <w:ilvl w:val="0"/>
          <w:numId w:val="2"/>
        </w:numPr>
        <w:ind w:left="-420" w:leftChars="0" w:firstLine="84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DBCP</w:t>
      </w:r>
    </w:p>
    <w:p>
      <w:pPr>
        <w:numPr>
          <w:ilvl w:val="0"/>
          <w:numId w:val="2"/>
        </w:numPr>
        <w:ind w:left="-420" w:leftChars="0" w:firstLine="84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c3p0</w:t>
      </w:r>
    </w:p>
    <w:p>
      <w:pPr>
        <w:numPr>
          <w:ilvl w:val="0"/>
          <w:numId w:val="2"/>
        </w:numPr>
        <w:ind w:left="-420" w:leftChars="0" w:firstLine="84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Druid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其中效率最高的属Alibaba捐赠的Apache Druid项目，所以又称高效数据库连接池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引入Maven依赖项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widowControl w:val="0"/>
        <w:numPr>
          <w:ilvl w:val="-4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&lt;groupId&gt;com.alibaba&lt;/groupId&gt;</w:t>
      </w:r>
    </w:p>
    <w:p>
      <w:pPr>
        <w:widowControl w:val="0"/>
        <w:numPr>
          <w:ilvl w:val="-4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&lt;artifactId&gt;druid&lt;/artifactId&gt;</w:t>
      </w:r>
    </w:p>
    <w:p>
      <w:pPr>
        <w:widowControl w:val="0"/>
        <w:numPr>
          <w:ilvl w:val="-4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&lt;version&gt;1.1.22&lt;/version&gt;</w:t>
      </w:r>
    </w:p>
    <w:p>
      <w:pPr>
        <w:widowControl w:val="0"/>
        <w:numPr>
          <w:ilvl w:val="-4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widowControl w:val="0"/>
        <w:numPr>
          <w:ilvl w:val="-4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-4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widowControl w:val="0"/>
        <w:numPr>
          <w:ilvl w:val="-4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&lt;groupId&gt;com.sybase.jdbc&lt;/groupId&gt;</w:t>
      </w:r>
    </w:p>
    <w:p>
      <w:pPr>
        <w:widowControl w:val="0"/>
        <w:numPr>
          <w:ilvl w:val="-4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&lt;artifactId&gt;jconn&lt;/artifactId&gt;</w:t>
      </w:r>
    </w:p>
    <w:p>
      <w:pPr>
        <w:widowControl w:val="0"/>
        <w:numPr>
          <w:ilvl w:val="-4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widowControl w:val="0"/>
        <w:numPr>
          <w:ilvl w:val="-4"/>
          <w:numId w:val="0"/>
        </w:numPr>
        <w:bidi w:val="0"/>
        <w:ind w:firstLine="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声明Data Source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druid-ds.properties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u w:val="single"/>
          <w:lang w:val="en-US" w:eastAsia="zh-CN"/>
        </w:rPr>
      </w:pP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jdbc_url=jdbc:sybase:Tds:10.74.170.6:3639?ServiceName=pmsdboes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jdbc_user=dis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jdbc_password=dis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druid-ds-context.xml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u w:val="single"/>
          <w:lang w:val="en-US" w:eastAsia="zh-CN"/>
        </w:rPr>
      </w:pP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&lt;beans xmlns="http://www.springframework.org/schema/beans"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xmlns:xsi="http://www.w3.org/2001/XMLSchema-instance"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xmlns:context="http://www.springframework.org/schema/context"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xsi:schemaLocation="http://www.springframework.org/schema/beans http://www.springframework.org/schema/beans/spring-beans.xsd http://www.springframework.org/schema/context https://www.springframework.org/schema/context/spring-context.xsd"&gt;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&lt;context:property-placeholder location="classpath:druid-ds.properties"/&gt;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&lt;bean id="dataSource" class="com.alibaba.druid.pool.DruidDataSource" init-method="init" destroy-method="close"&gt;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name="driverClassName" value="com.sybase.jdbc3.jdbc.SybDriver"/&gt;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name="url" value="${jdbc_url}" /&gt;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name="username" value="${jdbc_user}" /&gt;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name="password" value="${jdbc_password}" /&gt;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name="filters" value="stat" /&gt;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name="maxActive" value="20" /&gt;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name="initialSize" value="1" /&gt;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name="maxWait" value="60000" /&gt;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name="minIdle" value="1" /&gt;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name="timeBetweenEvictionRunsMillis" value="60000" /&gt;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name="minEvictableIdleTimeMillis" value="300000" /&gt;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name="testWhileIdle" value="true" /&gt;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name="testOnBorrow" value="false" /&gt;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name="testOnReturn" value="false" /&gt;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name="poolPreparedStatements" value="true" /&gt;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name="maxOpenPreparedStatements" value="20" /&gt;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&lt;property name="asyncInit" value="true" /&gt;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&lt;/bean&gt;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&lt;/beans&gt;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jconn为Sybase IQ数据库驱动.</w:t>
      </w: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FE4DC2"/>
    <w:multiLevelType w:val="singleLevel"/>
    <w:tmpl w:val="C9FE4DC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E9A1147"/>
    <w:multiLevelType w:val="multilevel"/>
    <w:tmpl w:val="EE9A11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6487C9A"/>
    <w:multiLevelType w:val="singleLevel"/>
    <w:tmpl w:val="F6487C9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A997F6F"/>
    <w:multiLevelType w:val="singleLevel"/>
    <w:tmpl w:val="1A997F6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C42088F"/>
    <w:rsid w:val="0D5C28B4"/>
    <w:rsid w:val="0E5B07C4"/>
    <w:rsid w:val="0E750A0A"/>
    <w:rsid w:val="0F993483"/>
    <w:rsid w:val="104E5637"/>
    <w:rsid w:val="137807C2"/>
    <w:rsid w:val="15845638"/>
    <w:rsid w:val="18BB1C44"/>
    <w:rsid w:val="19405EDF"/>
    <w:rsid w:val="1A9D34F8"/>
    <w:rsid w:val="1AD92EFC"/>
    <w:rsid w:val="1B225D12"/>
    <w:rsid w:val="1BCC62EB"/>
    <w:rsid w:val="1C1E6ED0"/>
    <w:rsid w:val="1DE75AEA"/>
    <w:rsid w:val="1EC65E4E"/>
    <w:rsid w:val="200C6A14"/>
    <w:rsid w:val="229B2FC9"/>
    <w:rsid w:val="23D94A1A"/>
    <w:rsid w:val="24C259A5"/>
    <w:rsid w:val="2AFB0B25"/>
    <w:rsid w:val="2D8819AE"/>
    <w:rsid w:val="2E2014AB"/>
    <w:rsid w:val="2EC74F6A"/>
    <w:rsid w:val="350D6881"/>
    <w:rsid w:val="35FA3181"/>
    <w:rsid w:val="36D93C07"/>
    <w:rsid w:val="374301F3"/>
    <w:rsid w:val="3C36353F"/>
    <w:rsid w:val="3D943F8A"/>
    <w:rsid w:val="3E4A0526"/>
    <w:rsid w:val="3FA00F7A"/>
    <w:rsid w:val="40FF53B1"/>
    <w:rsid w:val="42D74A06"/>
    <w:rsid w:val="44C70D28"/>
    <w:rsid w:val="45AD2CC0"/>
    <w:rsid w:val="45C91867"/>
    <w:rsid w:val="484D2931"/>
    <w:rsid w:val="49475F49"/>
    <w:rsid w:val="49496091"/>
    <w:rsid w:val="497126CF"/>
    <w:rsid w:val="4979679F"/>
    <w:rsid w:val="4BA52E52"/>
    <w:rsid w:val="4F08212F"/>
    <w:rsid w:val="4F496A2D"/>
    <w:rsid w:val="4F5E2E3D"/>
    <w:rsid w:val="50C60D55"/>
    <w:rsid w:val="52051918"/>
    <w:rsid w:val="522B6288"/>
    <w:rsid w:val="5363569C"/>
    <w:rsid w:val="54B7056E"/>
    <w:rsid w:val="55736F5C"/>
    <w:rsid w:val="5BB11DA5"/>
    <w:rsid w:val="5CEB3863"/>
    <w:rsid w:val="5E5D7BC9"/>
    <w:rsid w:val="6290687F"/>
    <w:rsid w:val="69797C2C"/>
    <w:rsid w:val="69BE6CB7"/>
    <w:rsid w:val="69E0341C"/>
    <w:rsid w:val="6A1A0308"/>
    <w:rsid w:val="6C3D32C2"/>
    <w:rsid w:val="6D957EFF"/>
    <w:rsid w:val="6F5E4934"/>
    <w:rsid w:val="710F58E4"/>
    <w:rsid w:val="71A24D37"/>
    <w:rsid w:val="72984BF6"/>
    <w:rsid w:val="72DD2EB0"/>
    <w:rsid w:val="741671A1"/>
    <w:rsid w:val="759864D7"/>
    <w:rsid w:val="76760751"/>
    <w:rsid w:val="798A47E6"/>
    <w:rsid w:val="7AD43091"/>
    <w:rsid w:val="7CBE5B4B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7">
    <w:name w:val="标题 1 Char"/>
    <w:link w:val="2"/>
    <w:qFormat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2020-05-05T02:41:34Z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