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之Spring DAO- Hibernate实现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数据库是海量数据存储、管理的强大工具，是APP后台不可或缺的基础设施。Spring框架提供了面向对象的数据库接口（DAO）、实体-关系映射（ORM）组件的整合方法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这篇技术笔记记录了Hibernate实现方式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添加Maven依赖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spring-orm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5.2.6.RELEASE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org.hibernate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hibernate-core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5.4.16.Final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配置SessionFactory、HibernateTemplate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HibernateConfig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DruidDataSource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dataSource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SessionFactory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getSessionFactory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LocalSessionFactoryBean factoryBean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LocalSessionFactoryBean()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factoryBean.setDataSource(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dataSource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factoryBean.setMappingResources(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"hibernate/Product.hbm.xml"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Properties hibernateProperties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Properties()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hibernateProperties.load(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BufferedInputStream(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FileInputStream(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"src/main/resources/hibernate/hibernate.conf"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(IOException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factoryBean.setHibernateProperties(hibernateProperties)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factoryBean.afterPropertiesSet()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(IOException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factoryBean.getObject()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HibernateTemplate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getHibernateTemplate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HibernateTemplate(getSessionFactory())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定义映射关系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文件名 Product.hbm.xml 的第一个字母（P）一定要大写，要和数据表对应的实体类类保持一致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配置文件Product.hbm.xml， 用于映射Product类对应数据库中的product_表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 xml:space="preserve">hibernate-mapping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PUBLIC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"-//Hibernate/Hibernate Mapping DTD 3.0//EN"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"http://www.hibernate.org/dtd/hibernate-mapping-3.0.dtd"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&lt;hibernate-mapping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package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="com.bunny.spring.framework.entity"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表明类Product对应数据库中的表products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&lt;class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="Product"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table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="products"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属性id映射表里面的字段id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&lt;id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="id"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column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="id"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generator表示id的自增长方式采用数据库的本地方式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&lt;generator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="native"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&lt;/generator&gt;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配置属性映射字段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="name"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="description"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="price"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&lt;/class&gt;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&lt;/hibernate-mapping&gt;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（可选）Hibernate配置项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hibernate.conf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hibernate.dialect=org.hibernate.dialect.MySQL57Dialect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Spring5全注解配置整合Hibernate效果不好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常见报错Unknown table 'system_sequences' in information_schema：方言（Dialect）没配对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使用注解配置映射关系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"https://docs.jboss.org/hibernate/orm/5.4/quickstart/html_single/" \l "hibernate-gsg-tutorial-annotations-entity"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https://docs.jboss.org/hibernate/orm/5.4/quickstart/html_single/#hibernate-gsg-tutorial-annotations-entity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项目地址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"https://github.com/MariaLikesFish/spring-orm-combo"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https://github.com/MariaLikesFish/spring-orm-combo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68A6F"/>
    <w:multiLevelType w:val="multilevel"/>
    <w:tmpl w:val="8B968A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0EA5B1A"/>
    <w:multiLevelType w:val="multilevel"/>
    <w:tmpl w:val="E0EA5B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830F38"/>
    <w:rsid w:val="02C1222C"/>
    <w:rsid w:val="03272D65"/>
    <w:rsid w:val="064A6D9F"/>
    <w:rsid w:val="06AF619A"/>
    <w:rsid w:val="080014EE"/>
    <w:rsid w:val="0A197575"/>
    <w:rsid w:val="0A4A5214"/>
    <w:rsid w:val="0BBA7B5A"/>
    <w:rsid w:val="0D5C28B4"/>
    <w:rsid w:val="0E5B07C4"/>
    <w:rsid w:val="0E750A0A"/>
    <w:rsid w:val="0F993483"/>
    <w:rsid w:val="104E5637"/>
    <w:rsid w:val="10F42447"/>
    <w:rsid w:val="11443334"/>
    <w:rsid w:val="13736ADA"/>
    <w:rsid w:val="13BC215C"/>
    <w:rsid w:val="15845638"/>
    <w:rsid w:val="162F0733"/>
    <w:rsid w:val="189964DE"/>
    <w:rsid w:val="18BB1C44"/>
    <w:rsid w:val="192F6A5F"/>
    <w:rsid w:val="19405EDF"/>
    <w:rsid w:val="1A9D34F8"/>
    <w:rsid w:val="1B225D12"/>
    <w:rsid w:val="1B7375AB"/>
    <w:rsid w:val="1B7D3A16"/>
    <w:rsid w:val="1BCC62EB"/>
    <w:rsid w:val="1C1E6ED0"/>
    <w:rsid w:val="1D671A24"/>
    <w:rsid w:val="1DE75AEA"/>
    <w:rsid w:val="200C6A14"/>
    <w:rsid w:val="213B2174"/>
    <w:rsid w:val="229B2FC9"/>
    <w:rsid w:val="24C259A5"/>
    <w:rsid w:val="26061BAC"/>
    <w:rsid w:val="277D4608"/>
    <w:rsid w:val="27CA537E"/>
    <w:rsid w:val="299822A7"/>
    <w:rsid w:val="2AFB0B25"/>
    <w:rsid w:val="2D8819AE"/>
    <w:rsid w:val="2E2014AB"/>
    <w:rsid w:val="2EC74F6A"/>
    <w:rsid w:val="30B132B8"/>
    <w:rsid w:val="3160049A"/>
    <w:rsid w:val="31770254"/>
    <w:rsid w:val="350D6881"/>
    <w:rsid w:val="35FA3181"/>
    <w:rsid w:val="36D93C07"/>
    <w:rsid w:val="374301F3"/>
    <w:rsid w:val="38106807"/>
    <w:rsid w:val="38EF2FB1"/>
    <w:rsid w:val="3B796F9E"/>
    <w:rsid w:val="3C36353F"/>
    <w:rsid w:val="3E4A0526"/>
    <w:rsid w:val="3FA00F7A"/>
    <w:rsid w:val="3FAC16E0"/>
    <w:rsid w:val="408B58A2"/>
    <w:rsid w:val="40FF53B1"/>
    <w:rsid w:val="42D74A06"/>
    <w:rsid w:val="43546062"/>
    <w:rsid w:val="445F55AF"/>
    <w:rsid w:val="44664A7A"/>
    <w:rsid w:val="449D695F"/>
    <w:rsid w:val="44AC3404"/>
    <w:rsid w:val="44C70D28"/>
    <w:rsid w:val="45C91867"/>
    <w:rsid w:val="46B7530A"/>
    <w:rsid w:val="47A627EB"/>
    <w:rsid w:val="484D2931"/>
    <w:rsid w:val="49496091"/>
    <w:rsid w:val="4979679F"/>
    <w:rsid w:val="4A882424"/>
    <w:rsid w:val="4B62368A"/>
    <w:rsid w:val="4BA52E52"/>
    <w:rsid w:val="4BCE30BE"/>
    <w:rsid w:val="4F08212F"/>
    <w:rsid w:val="4F496A2D"/>
    <w:rsid w:val="4F5E2E3D"/>
    <w:rsid w:val="506B1146"/>
    <w:rsid w:val="50B82C4B"/>
    <w:rsid w:val="50C60D55"/>
    <w:rsid w:val="52051918"/>
    <w:rsid w:val="522B6288"/>
    <w:rsid w:val="535A19C5"/>
    <w:rsid w:val="5363569C"/>
    <w:rsid w:val="54B7056E"/>
    <w:rsid w:val="55736F5C"/>
    <w:rsid w:val="56026E5C"/>
    <w:rsid w:val="57E4011D"/>
    <w:rsid w:val="58512D6F"/>
    <w:rsid w:val="5A313BCD"/>
    <w:rsid w:val="5BB11DA5"/>
    <w:rsid w:val="5BEB2F3C"/>
    <w:rsid w:val="5CEB3863"/>
    <w:rsid w:val="5E5D7BC9"/>
    <w:rsid w:val="64B13647"/>
    <w:rsid w:val="69797C2C"/>
    <w:rsid w:val="69E0341C"/>
    <w:rsid w:val="6B31511C"/>
    <w:rsid w:val="6C137555"/>
    <w:rsid w:val="6C3D32C2"/>
    <w:rsid w:val="6C8B6A6A"/>
    <w:rsid w:val="6D02542B"/>
    <w:rsid w:val="6D957EFF"/>
    <w:rsid w:val="6F5E4934"/>
    <w:rsid w:val="70A27D6A"/>
    <w:rsid w:val="710F58E4"/>
    <w:rsid w:val="7156131B"/>
    <w:rsid w:val="71A24D37"/>
    <w:rsid w:val="72DD2EB0"/>
    <w:rsid w:val="741671A1"/>
    <w:rsid w:val="75892B9F"/>
    <w:rsid w:val="759864D7"/>
    <w:rsid w:val="76760751"/>
    <w:rsid w:val="797E5E34"/>
    <w:rsid w:val="798A47E6"/>
    <w:rsid w:val="79F64C7C"/>
    <w:rsid w:val="79FB4E7F"/>
    <w:rsid w:val="7AD43091"/>
    <w:rsid w:val="7BF32F20"/>
    <w:rsid w:val="7CBE5B4B"/>
    <w:rsid w:val="7D747E61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uiPriority w:val="0"/>
    <w:rPr>
      <w:color w:val="0000FF"/>
      <w:u w:val="single"/>
    </w:rPr>
  </w:style>
  <w:style w:type="character" w:styleId="15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7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2020-05-25T09:02:07Z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