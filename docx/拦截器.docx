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之拦截器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HTTP请求拦截器（HttpInterceptor）是Angular 6的一个特性，可用于：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统一报错拦截（pipelining）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请求缓存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填充HttpInterceptor Interface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responseStatusFilter.ts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@Injectable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ResponseStatusFilter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HttpInterceptor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missionService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MissionService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) {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(req: HttpRequest&lt;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next: HttpHandler): Observable&lt;HttpEvent&lt;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(!environment.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enableInterceptors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next.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handle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includes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"/web/rest/dis/"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|| req.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includes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"/api/vmaster-pms/v1/"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next.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handle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(req).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((event: HttpEvent&lt;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(event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HttpResponse)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(event.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status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Success.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"[ResponseStatusFilter] intercept(): url="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"[ResponseStatusFilter] intercept(): method="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"[ResponseStatusFilter] intercept(): body="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(err: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(err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HttpErrorResponse)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(err.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status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missionService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alertConfirm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"error"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err.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message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next.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handle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 module中挂载拦截器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app.module.ts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providers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provide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HTTP_INTERCEPTORS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ResponseStatusFilter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multi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4310" cy="2763520"/>
            <wp:effectExtent l="0" t="0" r="254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1986C7"/>
    <w:multiLevelType w:val="singleLevel"/>
    <w:tmpl w:val="F71986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BDAD52"/>
    <w:multiLevelType w:val="singleLevel"/>
    <w:tmpl w:val="05BDAD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993483"/>
    <w:rsid w:val="104E5637"/>
    <w:rsid w:val="1A9D34F8"/>
    <w:rsid w:val="1C1E6ED0"/>
    <w:rsid w:val="350D6881"/>
    <w:rsid w:val="36D93C07"/>
    <w:rsid w:val="3C36353F"/>
    <w:rsid w:val="44C70D28"/>
    <w:rsid w:val="45C91867"/>
    <w:rsid w:val="52051918"/>
    <w:rsid w:val="522B6288"/>
    <w:rsid w:val="5363569C"/>
    <w:rsid w:val="54B7056E"/>
    <w:rsid w:val="5BB11DA5"/>
    <w:rsid w:val="5CEB3863"/>
    <w:rsid w:val="614B732E"/>
    <w:rsid w:val="69797C2C"/>
    <w:rsid w:val="6C3D32C2"/>
    <w:rsid w:val="710F58E4"/>
    <w:rsid w:val="741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2019-09-26T06:49:37Z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