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之路由复用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在基于Angular的SPA应用中，应用通过路由在各个页面之间进行导航。 默认情况下，用户在离开一个页面时，这个页面(组件)会被Angular销毁，用户的输入信息也随之丢失，当用户再次进入这个页面时，看到的是一个新生成的页面(组件)，之前的输入信息都没了。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的前端项目就是基于Angular的，工作中遇到了这样的问题，部分页面需要保存用户的输入信息，用户再次进入页面时需要回到上一次离开时的状态，部分页面每次都要刷新页面，不需要保存用户信息。而页面间的导航正是通过路由实现的，Angular的默认行为不能满足我们的需求！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针对以上问题，通过查阅Angular的相关资料可以发现，Angular提供了RouteReuseStrategy接口，通过实现这个接口，可以让开发者自定义路由复用策略。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RouteReuseStrategy接口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003425"/>
            <wp:effectExtent l="0" t="0" r="5080" b="15875"/>
            <wp:docPr id="3" name="图片 3" descr="route-reuse-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ute-reuse-interfa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这个接口只定义了5个方法，每个方法的作用如下：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shouldDetach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路由离开时是否需要保存页面，这是实现自定义路由复用策略最重要的一个方法。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返回值为true时，路由离开时保存页面信息，当路由再次激活时，会直接显示保存的页面。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返回值为false时，路由离开时直接销毁组件，当路由再次激活时，直接初始化为新页面。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如果shouldDetach方法返回true，会调用这个方法来保存页面。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shouldAttach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路由进入页面时是否有页面可以重用。 true： 重用页面，false：生成新的页面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路由激活时获取保存的页面，如果返回null，则生成新页面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shouldReuseRout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决定跳转后是否可以使用跳转前的路由页面，即跳转前后跳转后使用相同的页面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自定义路由复用策略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881120"/>
            <wp:effectExtent l="0" t="0" r="5715" b="5080"/>
            <wp:docPr id="4" name="图片 4" descr="route-reuse-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oute-reuse-cus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在这个路由复用策略中，有两个关键点：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1．我们使用了一个handlers对象来保存页面。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2．通过路由配置的data对象中的reload属性来判断一个页面是否需要保存，并且只有reload属性为false时，才会保存页面。如果不配置reload属性，或者reload属性不为false，则不会保存页面。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配置路由重用策略为自定义策略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为了使用自定义的路由复用策略，需要在应用的根路由模块providers中使用自定义的路由复用策略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708150"/>
            <wp:effectExtent l="0" t="0" r="5080" b="6350"/>
            <wp:docPr id="5" name="图片 5" descr="route-reuse-de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oute-reuse-dec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配置路由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在路由配置中，按需配置路由的data属性。如需要保存页面，则设置reload值为false，如不需要保存页面，不配置该属性。例如：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591310"/>
            <wp:effectExtent l="0" t="0" r="4445" b="8890"/>
            <wp:docPr id="6" name="图片 6" descr="route-reuse-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oute-reuse-rou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此路由配置下，访问/foo页面始终会生成一个新的页面，而/bar页面会在路由离开时会被保存，再次进入该页面都会恢复到上一次离开该页面时的状态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可以使用Angular路由复用策略实现Tab（选项卡）功能（读写cookie）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引用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 中兴开发者社区，https://blog.csdn.net/o4dc8ojo7zl6/article/details/79224523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[2] angular 4 实现的tab栏切换，https://www.cnblogs.com/lslgg/p/7700888.html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F7E0"/>
    <w:multiLevelType w:val="singleLevel"/>
    <w:tmpl w:val="01F0F7E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5BDAD52"/>
    <w:multiLevelType w:val="singleLevel"/>
    <w:tmpl w:val="05BDAD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4458980"/>
    <w:multiLevelType w:val="multilevel"/>
    <w:tmpl w:val="4445898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F993483"/>
    <w:rsid w:val="104E5637"/>
    <w:rsid w:val="1A9D34F8"/>
    <w:rsid w:val="1BCC62EB"/>
    <w:rsid w:val="1C1E6ED0"/>
    <w:rsid w:val="24C259A5"/>
    <w:rsid w:val="2E2014AB"/>
    <w:rsid w:val="350D6881"/>
    <w:rsid w:val="36D93C07"/>
    <w:rsid w:val="3C36353F"/>
    <w:rsid w:val="44C70D28"/>
    <w:rsid w:val="45C91867"/>
    <w:rsid w:val="49496091"/>
    <w:rsid w:val="52051918"/>
    <w:rsid w:val="522B6288"/>
    <w:rsid w:val="5363569C"/>
    <w:rsid w:val="54B7056E"/>
    <w:rsid w:val="5BB11DA5"/>
    <w:rsid w:val="5CEB3863"/>
    <w:rsid w:val="69797C2C"/>
    <w:rsid w:val="6C3D32C2"/>
    <w:rsid w:val="6D957EFF"/>
    <w:rsid w:val="710F58E4"/>
    <w:rsid w:val="71A24D37"/>
    <w:rsid w:val="741671A1"/>
    <w:rsid w:val="7598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2019-09-05T01:25:46Z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