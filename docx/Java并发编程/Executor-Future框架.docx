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Java并发编程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之Executor / Future框架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 / Future 是Java语言中一种常用的并发编程框架：Executor创建线程池、Future提交线程任务（Runnable、Callable）。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SearchServiceImpl</w:t>
      </w:r>
      <w:r>
        <w:rPr>
          <w:rFonts w:hint="eastAsia"/>
          <w:u w:val="single"/>
          <w:lang w:val="en-US" w:eastAsia="zh-CN"/>
        </w:rPr>
        <w:t>.java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ExecutorService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executorService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Executors.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newFixedThreadPool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List&lt;AggrPath&gt;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getAllAggrPaths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(AggrSearchMode searchMode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List&lt;Identity&lt;PerfObject&gt;&gt; poIds)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...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PerfObject po : availablePos)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futures.add(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executorService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.submit(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Callable&lt;Set&lt;AggrPath&gt;&gt;()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Set&lt;AggrPath&gt;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getAggrPathsContainPo(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(Future&lt;Set&lt;AggrPath&gt;&gt; future : futures)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paths.addAll(future.get())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ArrayList&lt;AggrPath&gt;(paths)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4E81CEB"/>
    <w:rsid w:val="0B1775D8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3DA0C7D"/>
    <w:rsid w:val="24C259A5"/>
    <w:rsid w:val="2AFB0B25"/>
    <w:rsid w:val="2D8819AE"/>
    <w:rsid w:val="2E2014AB"/>
    <w:rsid w:val="2EC74F6A"/>
    <w:rsid w:val="32625E14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8AA064F"/>
    <w:rsid w:val="49496091"/>
    <w:rsid w:val="4979679F"/>
    <w:rsid w:val="4BA52E52"/>
    <w:rsid w:val="4BCB419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69797C2C"/>
    <w:rsid w:val="69E0341C"/>
    <w:rsid w:val="6BAC7FB9"/>
    <w:rsid w:val="6C3D32C2"/>
    <w:rsid w:val="6D957EFF"/>
    <w:rsid w:val="6F123701"/>
    <w:rsid w:val="6F557863"/>
    <w:rsid w:val="6F5E4934"/>
    <w:rsid w:val="710F58E4"/>
    <w:rsid w:val="71A24D37"/>
    <w:rsid w:val="724C1FBA"/>
    <w:rsid w:val="72DD2EB0"/>
    <w:rsid w:val="741671A1"/>
    <w:rsid w:val="759864D7"/>
    <w:rsid w:val="76760751"/>
    <w:rsid w:val="798A47E6"/>
    <w:rsid w:val="7CBE5B4B"/>
    <w:rsid w:val="7CE702D8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2020-04-13T08:30:59Z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