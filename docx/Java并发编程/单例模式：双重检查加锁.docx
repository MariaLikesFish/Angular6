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Java并发编程</w:t>
      </w:r>
    </w:p>
    <w:p>
      <w:pPr>
        <w:pStyle w:val="5"/>
        <w:wordWrap w:val="0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之单例模式：双重检查加锁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Java中实现单例模式的方法不止一种，较为简单、常见的实现为双重检查加锁。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双重检查加锁在理论上不能严格保证单一实例，但是已经成为了项目的最佳实践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ind w:firstLine="420" w:firstLineChars="0"/>
        <w:rPr>
          <w:rFonts w:hint="default"/>
          <w:u w:val="singl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 * 同步的初始化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private static void doubleCheckedSynInit()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    if (dataTypeToRegexProperties == null)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        synchronized (DataTypeUtil.class)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            if (dataTypeToRegexProperties == null)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                init();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u w:val="single"/>
          <w:lang w:val="en-US" w:eastAsia="zh-CN"/>
        </w:rPr>
      </w:pPr>
    </w:p>
    <w:p>
      <w:pPr>
        <w:ind w:firstLine="420" w:firstLineChars="0"/>
        <w:rPr>
          <w:rFonts w:hint="default"/>
          <w:u w:val="single"/>
          <w:lang w:val="en-US" w:eastAsia="zh-CN"/>
        </w:rPr>
      </w:pPr>
    </w:p>
    <w:p>
      <w:pPr>
        <w:ind w:firstLine="420" w:firstLineChars="0"/>
        <w:rPr>
          <w:rFonts w:hint="default"/>
          <w:u w:val="single"/>
          <w:lang w:val="en-US" w:eastAsia="zh-CN"/>
        </w:rPr>
      </w:pPr>
    </w:p>
    <w:p>
      <w:pPr>
        <w:ind w:firstLine="420" w:firstLineChars="0"/>
        <w:rPr>
          <w:rFonts w:hint="default"/>
          <w:u w:val="single"/>
          <w:lang w:val="en-US" w:eastAsia="zh-CN"/>
        </w:rPr>
      </w:pPr>
    </w:p>
    <w:p>
      <w:pPr>
        <w:ind w:firstLine="420" w:firstLineChars="0"/>
        <w:rPr>
          <w:rFonts w:hint="default"/>
          <w:u w:val="single"/>
          <w:lang w:val="en-US" w:eastAsia="zh-CN"/>
        </w:rPr>
      </w:pPr>
    </w:p>
    <w:p>
      <w:pPr>
        <w:ind w:firstLine="420" w:firstLineChars="0"/>
        <w:rPr>
          <w:rFonts w:hint="default"/>
          <w:u w:val="single"/>
          <w:lang w:val="en-US" w:eastAsia="zh-CN"/>
        </w:rPr>
      </w:pPr>
    </w:p>
    <w:p>
      <w:pPr>
        <w:ind w:firstLine="420" w:firstLineChars="0"/>
        <w:rPr>
          <w:rFonts w:hint="default"/>
          <w:u w:val="single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u w:val="single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17128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11B1DA5"/>
    <w:rsid w:val="02C1222C"/>
    <w:rsid w:val="04E81CEB"/>
    <w:rsid w:val="05D91E9C"/>
    <w:rsid w:val="0B1775D8"/>
    <w:rsid w:val="0D5C28B4"/>
    <w:rsid w:val="0E5B07C4"/>
    <w:rsid w:val="0E750A0A"/>
    <w:rsid w:val="0F993483"/>
    <w:rsid w:val="104E5637"/>
    <w:rsid w:val="18BB1C44"/>
    <w:rsid w:val="19405EDF"/>
    <w:rsid w:val="1A9D34F8"/>
    <w:rsid w:val="1B225D12"/>
    <w:rsid w:val="1BCC62EB"/>
    <w:rsid w:val="1C1E6ED0"/>
    <w:rsid w:val="1D524084"/>
    <w:rsid w:val="1DE75AEA"/>
    <w:rsid w:val="200C6A14"/>
    <w:rsid w:val="229B2FC9"/>
    <w:rsid w:val="23DA0C7D"/>
    <w:rsid w:val="24C259A5"/>
    <w:rsid w:val="25A060C0"/>
    <w:rsid w:val="27FA6E1A"/>
    <w:rsid w:val="2AFB0B25"/>
    <w:rsid w:val="2D8819AE"/>
    <w:rsid w:val="2E2014AB"/>
    <w:rsid w:val="2EC74F6A"/>
    <w:rsid w:val="32625E14"/>
    <w:rsid w:val="34EB0274"/>
    <w:rsid w:val="350D6881"/>
    <w:rsid w:val="35FA3181"/>
    <w:rsid w:val="3617456F"/>
    <w:rsid w:val="36D93C07"/>
    <w:rsid w:val="39DA22BC"/>
    <w:rsid w:val="3AB24113"/>
    <w:rsid w:val="3C3334F4"/>
    <w:rsid w:val="3C36353F"/>
    <w:rsid w:val="3E4A0526"/>
    <w:rsid w:val="40FF53B1"/>
    <w:rsid w:val="44C70D28"/>
    <w:rsid w:val="45C91867"/>
    <w:rsid w:val="484D2931"/>
    <w:rsid w:val="48AA064F"/>
    <w:rsid w:val="49496091"/>
    <w:rsid w:val="4979679F"/>
    <w:rsid w:val="4AE841A7"/>
    <w:rsid w:val="4BA52E52"/>
    <w:rsid w:val="4BCB4194"/>
    <w:rsid w:val="4D8E4A64"/>
    <w:rsid w:val="4F08212F"/>
    <w:rsid w:val="4F496A2D"/>
    <w:rsid w:val="4F5E2E3D"/>
    <w:rsid w:val="50C60D55"/>
    <w:rsid w:val="52051918"/>
    <w:rsid w:val="522B6288"/>
    <w:rsid w:val="5363569C"/>
    <w:rsid w:val="54B7056E"/>
    <w:rsid w:val="55736F5C"/>
    <w:rsid w:val="5991474D"/>
    <w:rsid w:val="5A0B523E"/>
    <w:rsid w:val="5BB11DA5"/>
    <w:rsid w:val="5BF61E5F"/>
    <w:rsid w:val="5CEB3863"/>
    <w:rsid w:val="5E5D7BC9"/>
    <w:rsid w:val="634371E6"/>
    <w:rsid w:val="69797C2C"/>
    <w:rsid w:val="69E0341C"/>
    <w:rsid w:val="6BAC7FB9"/>
    <w:rsid w:val="6C3D32C2"/>
    <w:rsid w:val="6C6553EF"/>
    <w:rsid w:val="6D957EFF"/>
    <w:rsid w:val="6F123701"/>
    <w:rsid w:val="6F557863"/>
    <w:rsid w:val="6F5E4934"/>
    <w:rsid w:val="710F58E4"/>
    <w:rsid w:val="71A24D37"/>
    <w:rsid w:val="724C1FBA"/>
    <w:rsid w:val="72DD2EB0"/>
    <w:rsid w:val="731D5360"/>
    <w:rsid w:val="73257DB9"/>
    <w:rsid w:val="741671A1"/>
    <w:rsid w:val="759864D7"/>
    <w:rsid w:val="76760751"/>
    <w:rsid w:val="798A47E6"/>
    <w:rsid w:val="7AF965CF"/>
    <w:rsid w:val="7CBE5B4B"/>
    <w:rsid w:val="7CE702D8"/>
    <w:rsid w:val="7D0E74AA"/>
    <w:rsid w:val="7DFD19EF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14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2020-05-05T02:58:44Z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