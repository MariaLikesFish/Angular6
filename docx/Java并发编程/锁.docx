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Java并发编程</w:t>
      </w:r>
    </w:p>
    <w:p>
      <w:pPr>
        <w:pStyle w:val="5"/>
        <w:wordWrap w:val="0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之锁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线程安全性问题出现的条件：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多线程环境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共享资源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非原子性操作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线程安全性问题解决方案：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同步监视器synchronized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线程局部变量ThreadLocal&lt;T&gt;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原子包装类Atomic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同步监视器将同步代码块中的请求串行化，效率较低，因此出现了锁。ReentrantLock、ReentrantReadWriteLock是实战中常用的锁。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ind w:firstLine="420" w:firstLineChars="0"/>
        <w:rPr>
          <w:rFonts w:hint="default"/>
          <w:u w:val="single"/>
          <w:lang w:val="en-US" w:eastAsia="zh-CN"/>
        </w:rPr>
      </w:pPr>
    </w:p>
    <w:p>
      <w:pPr>
        <w:ind w:firstLine="420" w:firstLineChars="0"/>
        <w:rPr>
          <w:rFonts w:hint="eastAsia"/>
          <w:u w:val="single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17128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4E81CEB"/>
    <w:rsid w:val="05D91E9C"/>
    <w:rsid w:val="0B1775D8"/>
    <w:rsid w:val="0D5C28B4"/>
    <w:rsid w:val="0E5B07C4"/>
    <w:rsid w:val="0E750A0A"/>
    <w:rsid w:val="0F993483"/>
    <w:rsid w:val="104E5637"/>
    <w:rsid w:val="18BB1C44"/>
    <w:rsid w:val="19405EDF"/>
    <w:rsid w:val="1A9D34F8"/>
    <w:rsid w:val="1B225D12"/>
    <w:rsid w:val="1BCC62EB"/>
    <w:rsid w:val="1C1E6ED0"/>
    <w:rsid w:val="1D524084"/>
    <w:rsid w:val="1DE75AEA"/>
    <w:rsid w:val="200C6A14"/>
    <w:rsid w:val="229B2FC9"/>
    <w:rsid w:val="23DA0C7D"/>
    <w:rsid w:val="24C259A5"/>
    <w:rsid w:val="25A060C0"/>
    <w:rsid w:val="27FA6E1A"/>
    <w:rsid w:val="2AFB0B25"/>
    <w:rsid w:val="2D8819AE"/>
    <w:rsid w:val="2E2014AB"/>
    <w:rsid w:val="2EC74F6A"/>
    <w:rsid w:val="32625E14"/>
    <w:rsid w:val="350D6881"/>
    <w:rsid w:val="35FA3181"/>
    <w:rsid w:val="3617456F"/>
    <w:rsid w:val="36D93C07"/>
    <w:rsid w:val="39DA22BC"/>
    <w:rsid w:val="3AB24113"/>
    <w:rsid w:val="3C36353F"/>
    <w:rsid w:val="3E4A0526"/>
    <w:rsid w:val="40FF53B1"/>
    <w:rsid w:val="44C70D28"/>
    <w:rsid w:val="45C91867"/>
    <w:rsid w:val="484D2931"/>
    <w:rsid w:val="48AA064F"/>
    <w:rsid w:val="49496091"/>
    <w:rsid w:val="4979679F"/>
    <w:rsid w:val="4BA52E52"/>
    <w:rsid w:val="4BCB4194"/>
    <w:rsid w:val="4D8E4A64"/>
    <w:rsid w:val="4F08212F"/>
    <w:rsid w:val="4F496A2D"/>
    <w:rsid w:val="4F5E2E3D"/>
    <w:rsid w:val="50C60D55"/>
    <w:rsid w:val="52051918"/>
    <w:rsid w:val="522B6288"/>
    <w:rsid w:val="5363569C"/>
    <w:rsid w:val="54B7056E"/>
    <w:rsid w:val="55736F5C"/>
    <w:rsid w:val="5991474D"/>
    <w:rsid w:val="5A0B523E"/>
    <w:rsid w:val="5BB11DA5"/>
    <w:rsid w:val="5BF61E5F"/>
    <w:rsid w:val="5CEB3863"/>
    <w:rsid w:val="5E5D7BC9"/>
    <w:rsid w:val="634371E6"/>
    <w:rsid w:val="69797C2C"/>
    <w:rsid w:val="69E0341C"/>
    <w:rsid w:val="6BAC7FB9"/>
    <w:rsid w:val="6C3D32C2"/>
    <w:rsid w:val="6C6553EF"/>
    <w:rsid w:val="6D957EFF"/>
    <w:rsid w:val="6F123701"/>
    <w:rsid w:val="6F557863"/>
    <w:rsid w:val="6F5E4934"/>
    <w:rsid w:val="710F58E4"/>
    <w:rsid w:val="71A24D37"/>
    <w:rsid w:val="724C1FBA"/>
    <w:rsid w:val="72DD2EB0"/>
    <w:rsid w:val="731D5360"/>
    <w:rsid w:val="741671A1"/>
    <w:rsid w:val="759864D7"/>
    <w:rsid w:val="76760751"/>
    <w:rsid w:val="798A47E6"/>
    <w:rsid w:val="7CBE5B4B"/>
    <w:rsid w:val="7CE702D8"/>
    <w:rsid w:val="7DFD19EF"/>
    <w:rsid w:val="7F5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customStyle="1" w:styleId="13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  <w:style w:type="character" w:customStyle="1" w:styleId="14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2020-04-13T08:48:50Z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