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之修复回滚误操作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IntelliJ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IDEA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2019.1.3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2.21.0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在团队开发过程中，一处代码可能多人修改；例如当A更改代码后提交了，B在没有实时拉取代码的基础上进行同一文件的修改，然后提交，届时push会失败。IDEA编辑器弹出对话框（如下图所示）：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20235" cy="1619250"/>
            <wp:effectExtent l="0" t="0" r="18415" b="0"/>
            <wp:docPr id="3" name="图片 3" descr="git-push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-push-mer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正是在这里，存在埋下“逻辑炸弹”的条件：远程代码库中大量代码段被回滚（删除），</w:t>
      </w:r>
      <w:r>
        <w:rPr>
          <w:rFonts w:hint="eastAsia"/>
          <w:lang w:val="en-US" w:eastAsia="zh-CN"/>
        </w:rPr>
        <w:t>IDEA在执行Merge操作时并不会请求确认，而是直接删除本地相应代码段。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由于其不可撤销的特点，Rollback（回滚）是git版本控制中的一个危险操作。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最优解法：打开IDEA Version Control组件，根据本地仓库与远程仓库差异，过滤出一组本地提交记录。使用cherry-pick命令，按照从旧到新的顺序依次提交组内commit，并push到远程仓库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如果进行了git reset误操作，可使用git reflog查看历史并还原至原始节点（HEAD）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960755"/>
            <wp:effectExtent l="0" t="0" r="13970" b="10795"/>
            <wp:docPr id="4" name="图片 4" descr="git-version-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-version-contro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这只是一种临时解法。长期的解决办法：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对成员账号限制权限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组内成员建立独立分支，定期（每天、每周、每次发布）合并至master分支中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0"/>
      </w:rPr>
    </w:pPr>
    <w:r>
      <w:rPr>
        <w:rStyle w:val="10"/>
        <w:rFonts w:hint="eastAsia"/>
      </w:rPr>
      <w:t>第</w:t>
    </w: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  <w:r>
      <w:rPr>
        <w:rStyle w:val="10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42BA"/>
    <w:multiLevelType w:val="singleLevel"/>
    <w:tmpl w:val="166342B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B291A24"/>
    <w:rsid w:val="16111193"/>
    <w:rsid w:val="28C873F1"/>
    <w:rsid w:val="32403638"/>
    <w:rsid w:val="44C70D28"/>
    <w:rsid w:val="4643246B"/>
    <w:rsid w:val="5363569C"/>
    <w:rsid w:val="54B7056E"/>
    <w:rsid w:val="5CEB3863"/>
    <w:rsid w:val="611D4A3D"/>
    <w:rsid w:val="61354335"/>
    <w:rsid w:val="61F77BE4"/>
    <w:rsid w:val="65F1326D"/>
    <w:rsid w:val="69797C2C"/>
    <w:rsid w:val="6E7E691C"/>
    <w:rsid w:val="710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semiHidden/>
    <w:qFormat/>
    <w:uiPriority w:val="0"/>
  </w:style>
  <w:style w:type="character" w:customStyle="1" w:styleId="12">
    <w:name w:val="批注框文本 字符"/>
    <w:basedOn w:val="9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2019-09-04T08:39:16Z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